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7F" w:rsidRDefault="00C6427F">
      <w:pPr>
        <w:rPr>
          <w:sz w:val="36"/>
        </w:rPr>
      </w:pPr>
    </w:p>
    <w:p w:rsidR="00C6427F" w:rsidRDefault="00C6427F">
      <w:pPr>
        <w:rPr>
          <w:sz w:val="36"/>
        </w:rPr>
      </w:pPr>
    </w:p>
    <w:p w:rsidR="00C6427F" w:rsidRDefault="00C6427F">
      <w:pPr>
        <w:rPr>
          <w:sz w:val="36"/>
        </w:rPr>
      </w:pPr>
    </w:p>
    <w:p w:rsidR="00C6427F" w:rsidRDefault="00C6427F">
      <w:pPr>
        <w:rPr>
          <w:sz w:val="36"/>
        </w:rPr>
      </w:pPr>
    </w:p>
    <w:p w:rsidR="00C6427F" w:rsidRPr="00BF4412" w:rsidRDefault="00D4252D">
      <w:pPr>
        <w:ind w:firstLine="420"/>
        <w:jc w:val="center"/>
        <w:rPr>
          <w:sz w:val="36"/>
        </w:rPr>
      </w:pPr>
      <w:r w:rsidRPr="00BF4412">
        <w:rPr>
          <w:rFonts w:hint="eastAsia"/>
          <w:sz w:val="36"/>
        </w:rPr>
        <w:t>吃货攻略</w:t>
      </w:r>
    </w:p>
    <w:p w:rsidR="00C6427F" w:rsidRDefault="000B5EB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需求确认书</w:t>
      </w:r>
    </w:p>
    <w:p w:rsidR="00C6427F" w:rsidRDefault="00C6427F">
      <w:pPr>
        <w:ind w:firstLine="420"/>
        <w:jc w:val="center"/>
      </w:pPr>
    </w:p>
    <w:p w:rsidR="00C6427F" w:rsidRDefault="000B5EB3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  <w:r w:rsidR="00D4252D">
        <w:rPr>
          <w:rFonts w:hint="eastAsia"/>
          <w:sz w:val="24"/>
        </w:rPr>
        <w:t>1.1.0</w:t>
      </w: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/>
    <w:p w:rsidR="00C6427F" w:rsidRDefault="000B5EB3">
      <w:pPr>
        <w:ind w:left="5040" w:right="840" w:firstLine="420"/>
      </w:pPr>
      <w:r>
        <w:rPr>
          <w:rFonts w:hint="eastAsia"/>
        </w:rPr>
        <w:t>客户方签字：</w:t>
      </w:r>
    </w:p>
    <w:p w:rsidR="00C6427F" w:rsidRDefault="00C6427F">
      <w:pPr>
        <w:ind w:firstLine="420"/>
        <w:jc w:val="right"/>
      </w:pPr>
    </w:p>
    <w:p w:rsidR="00C6427F" w:rsidRDefault="000B5EB3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C6427F" w:rsidRDefault="00C6427F">
      <w:pPr>
        <w:ind w:firstLine="420"/>
      </w:pPr>
    </w:p>
    <w:p w:rsidR="00C6427F" w:rsidRDefault="000B5EB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Content>
        <w:p w:rsidR="00C6427F" w:rsidRDefault="000B5EB3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C6427F" w:rsidRDefault="00370B86">
          <w:pPr>
            <w:pStyle w:val="10"/>
            <w:tabs>
              <w:tab w:val="left" w:pos="420"/>
              <w:tab w:val="right" w:leader="dot" w:pos="8296"/>
            </w:tabs>
          </w:pPr>
          <w:r w:rsidRPr="00370B86">
            <w:fldChar w:fldCharType="begin"/>
          </w:r>
          <w:r w:rsidR="000B5EB3">
            <w:instrText xml:space="preserve"> TOC \o "1-3" \h \z \u </w:instrText>
          </w:r>
          <w:r w:rsidRPr="00370B86">
            <w:fldChar w:fldCharType="separate"/>
          </w:r>
          <w:hyperlink w:anchor="_Toc301360606" w:history="1">
            <w:r w:rsidR="000B5EB3">
              <w:rPr>
                <w:rStyle w:val="a6"/>
              </w:rPr>
              <w:t>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概述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_Toc301360606 \h </w:instrText>
            </w:r>
            <w:r>
              <w:fldChar w:fldCharType="separate"/>
            </w:r>
            <w:r w:rsidR="000B5EB3">
              <w:t>4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07" w:history="1">
            <w:r w:rsidR="000B5EB3">
              <w:rPr>
                <w:rStyle w:val="a6"/>
              </w:rPr>
              <w:t>1.1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编写目的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_Toc301360607 \h </w:instrText>
            </w:r>
            <w:r>
              <w:fldChar w:fldCharType="separate"/>
            </w:r>
            <w:r w:rsidR="000B5EB3">
              <w:t>4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08" w:history="1">
            <w:r w:rsidR="000B5EB3">
              <w:rPr>
                <w:rStyle w:val="a6"/>
              </w:rPr>
              <w:t>1.2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项目背景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_Toc301360608 \h </w:instrText>
            </w:r>
            <w:r>
              <w:fldChar w:fldCharType="separate"/>
            </w:r>
            <w:r w:rsidR="000B5EB3">
              <w:t>4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09" w:history="1">
            <w:r w:rsidR="000B5EB3">
              <w:rPr>
                <w:rStyle w:val="a6"/>
              </w:rPr>
              <w:t>1.3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文档团队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_Toc301360609 \h </w:instrText>
            </w:r>
            <w:r>
              <w:fldChar w:fldCharType="separate"/>
            </w:r>
            <w:r w:rsidR="000B5EB3">
              <w:t>4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10" w:history="1">
            <w:r w:rsidR="000B5EB3">
              <w:rPr>
                <w:rStyle w:val="a6"/>
              </w:rPr>
              <w:t>1.4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项目管理团队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_Toc301360610 \h </w:instrText>
            </w:r>
            <w:r>
              <w:fldChar w:fldCharType="separate"/>
            </w:r>
            <w:r w:rsidR="000B5EB3">
              <w:t>5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11" w:history="1">
            <w:r w:rsidR="000B5EB3">
              <w:rPr>
                <w:rStyle w:val="a6"/>
              </w:rPr>
              <w:t>1.5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项目假设与约束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_Toc301360611 \h </w:instrText>
            </w:r>
            <w:r>
              <w:fldChar w:fldCharType="separate"/>
            </w:r>
            <w:r w:rsidR="000B5EB3">
              <w:t>5</w:t>
            </w:r>
            <w:r>
              <w:fldChar w:fldCharType="end"/>
            </w:r>
          </w:hyperlink>
        </w:p>
        <w:p w:rsidR="00C6427F" w:rsidRDefault="00370B86">
          <w:pPr>
            <w:pStyle w:val="10"/>
            <w:tabs>
              <w:tab w:val="left" w:pos="420"/>
              <w:tab w:val="right" w:leader="dot" w:pos="8296"/>
            </w:tabs>
          </w:pPr>
          <w:hyperlink w:anchor="_Toc301360612" w:history="1">
            <w:r w:rsidR="000B5EB3">
              <w:rPr>
                <w:rStyle w:val="a6"/>
              </w:rPr>
              <w:t>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项目前景与范围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_Toc301360612 \h </w:instrText>
            </w:r>
            <w:r>
              <w:fldChar w:fldCharType="separate"/>
            </w:r>
            <w:r w:rsidR="000B5EB3">
              <w:t>5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13" w:history="1">
            <w:r w:rsidR="000B5EB3">
              <w:rPr>
                <w:rStyle w:val="a6"/>
              </w:rPr>
              <w:t>2.1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项目前景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_Toc301360613 \h </w:instrText>
            </w:r>
            <w:r>
              <w:fldChar w:fldCharType="separate"/>
            </w:r>
            <w:r w:rsidR="000B5EB3">
              <w:t>5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14" w:history="1">
            <w:r w:rsidR="000B5EB3">
              <w:rPr>
                <w:rStyle w:val="a6"/>
              </w:rPr>
              <w:t>2.2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项目范围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_Toc301360614 \h </w:instrText>
            </w:r>
            <w:r>
              <w:fldChar w:fldCharType="separate"/>
            </w:r>
            <w:r w:rsidR="000B5EB3">
              <w:t>5</w:t>
            </w:r>
            <w:r>
              <w:fldChar w:fldCharType="end"/>
            </w:r>
          </w:hyperlink>
        </w:p>
        <w:p w:rsidR="00C6427F" w:rsidRDefault="00370B86">
          <w:pPr>
            <w:pStyle w:val="10"/>
            <w:tabs>
              <w:tab w:val="left" w:pos="420"/>
              <w:tab w:val="right" w:leader="dot" w:pos="8296"/>
            </w:tabs>
          </w:pPr>
          <w:hyperlink w:anchor="_Toc301360615" w:history="1">
            <w:r w:rsidR="000B5EB3">
              <w:rPr>
                <w:rStyle w:val="a6"/>
              </w:rPr>
              <w:t>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需求概述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_Toc301360615 \h </w:instrText>
            </w:r>
            <w:r>
              <w:fldChar w:fldCharType="separate"/>
            </w:r>
            <w:r w:rsidR="000B5EB3">
              <w:t>6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16" w:history="1">
            <w:r w:rsidR="000B5EB3">
              <w:rPr>
                <w:rStyle w:val="a6"/>
              </w:rPr>
              <w:t>3.1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角色</w:t>
            </w:r>
            <w:r w:rsidR="000B5EB3">
              <w:rPr>
                <w:rStyle w:val="a6"/>
              </w:rPr>
              <w:t>(</w:t>
            </w:r>
            <w:r w:rsidR="000B5EB3">
              <w:rPr>
                <w:rStyle w:val="a6"/>
                <w:rFonts w:hint="eastAsia"/>
              </w:rPr>
              <w:t>用户</w:t>
            </w:r>
            <w:r w:rsidR="000B5EB3">
              <w:rPr>
                <w:rStyle w:val="a6"/>
              </w:rPr>
              <w:t>)</w:t>
            </w:r>
            <w:r w:rsidR="000B5EB3">
              <w:rPr>
                <w:rStyle w:val="a6"/>
                <w:rFonts w:hint="eastAsia"/>
              </w:rPr>
              <w:t>分析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_Toc301360616 \h </w:instrText>
            </w:r>
            <w:r>
              <w:fldChar w:fldCharType="separate"/>
            </w:r>
            <w:r w:rsidR="000B5EB3">
              <w:t>6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17" w:history="1">
            <w:r w:rsidR="000B5EB3">
              <w:rPr>
                <w:rStyle w:val="a6"/>
              </w:rPr>
              <w:t>3.2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产品特性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_Toc301360617 \h </w:instrText>
            </w:r>
            <w:r>
              <w:fldChar w:fldCharType="separate"/>
            </w:r>
            <w:r w:rsidR="000B5EB3">
              <w:t>6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18" w:history="1">
            <w:r w:rsidR="000B5EB3">
              <w:rPr>
                <w:rStyle w:val="a6"/>
              </w:rPr>
              <w:t>3.3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功能列表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_Toc301360618 \h </w:instrText>
            </w:r>
            <w:r>
              <w:fldChar w:fldCharType="separate"/>
            </w:r>
            <w:r w:rsidR="000B5EB3">
              <w:t>7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19" w:history="1">
            <w:r w:rsidR="000B5EB3">
              <w:rPr>
                <w:rStyle w:val="a6"/>
              </w:rPr>
              <w:t>3.4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权限列表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_Toc301360619 \h </w:instrText>
            </w:r>
            <w:r>
              <w:fldChar w:fldCharType="separate"/>
            </w:r>
            <w:r w:rsidR="000B5EB3">
              <w:t>7</w:t>
            </w:r>
            <w:r>
              <w:fldChar w:fldCharType="end"/>
            </w:r>
          </w:hyperlink>
        </w:p>
        <w:p w:rsidR="00C6427F" w:rsidRDefault="00370B86">
          <w:pPr>
            <w:pStyle w:val="10"/>
            <w:tabs>
              <w:tab w:val="left" w:pos="420"/>
              <w:tab w:val="right" w:leader="dot" w:pos="8296"/>
            </w:tabs>
          </w:pPr>
          <w:hyperlink w:anchor="_Toc301360620" w:history="1">
            <w:r w:rsidR="000B5EB3">
              <w:rPr>
                <w:rStyle w:val="a6"/>
              </w:rPr>
              <w:t>4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功能性需求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_Toc301360620 \h </w:instrText>
            </w:r>
            <w:r>
              <w:fldChar w:fldCharType="separate"/>
            </w:r>
            <w:r w:rsidR="000B5EB3">
              <w:t>7</w:t>
            </w:r>
            <w:r>
              <w:fldChar w:fldCharType="end"/>
            </w:r>
          </w:hyperlink>
        </w:p>
        <w:p w:rsidR="00C6427F" w:rsidRDefault="00370B86">
          <w:pPr>
            <w:pStyle w:val="10"/>
            <w:tabs>
              <w:tab w:val="left" w:pos="420"/>
              <w:tab w:val="right" w:leader="dot" w:pos="8296"/>
            </w:tabs>
          </w:pPr>
          <w:hyperlink w:anchor="_Toc301360621" w:history="1">
            <w:r w:rsidR="000B5EB3">
              <w:rPr>
                <w:rStyle w:val="a6"/>
              </w:rPr>
              <w:t>5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非功能性需求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_Toc301360621 \h </w:instrText>
            </w:r>
            <w:r>
              <w:fldChar w:fldCharType="separate"/>
            </w:r>
            <w:r w:rsidR="000B5EB3">
              <w:t>9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22" w:history="1">
            <w:r w:rsidR="000B5EB3">
              <w:rPr>
                <w:rStyle w:val="a6"/>
              </w:rPr>
              <w:t>5.1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指标参数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_Toc301360622 \h </w:instrText>
            </w:r>
            <w:r>
              <w:fldChar w:fldCharType="separate"/>
            </w:r>
            <w:r w:rsidR="000B5EB3">
              <w:t>9</w:t>
            </w:r>
            <w:r>
              <w:fldChar w:fldCharType="end"/>
            </w:r>
          </w:hyperlink>
        </w:p>
        <w:p w:rsidR="00C6427F" w:rsidRDefault="00370B86">
          <w:pPr>
            <w:pStyle w:val="30"/>
            <w:tabs>
              <w:tab w:val="left" w:pos="1680"/>
              <w:tab w:val="right" w:leader="dot" w:pos="8296"/>
            </w:tabs>
          </w:pPr>
          <w:hyperlink w:anchor="_Toc301360623" w:history="1">
            <w:r w:rsidR="000B5EB3">
              <w:rPr>
                <w:rStyle w:val="a6"/>
              </w:rPr>
              <w:t>5.1.1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性能参数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_Toc301360623 \h </w:instrText>
            </w:r>
            <w:r>
              <w:fldChar w:fldCharType="separate"/>
            </w:r>
            <w:r w:rsidR="000B5EB3">
              <w:t>9</w:t>
            </w:r>
            <w:r>
              <w:fldChar w:fldCharType="end"/>
            </w:r>
          </w:hyperlink>
        </w:p>
        <w:p w:rsidR="00C6427F" w:rsidRDefault="00370B86">
          <w:pPr>
            <w:pStyle w:val="30"/>
            <w:tabs>
              <w:tab w:val="left" w:pos="1680"/>
              <w:tab w:val="right" w:leader="dot" w:pos="8296"/>
            </w:tabs>
          </w:pPr>
          <w:hyperlink w:anchor="_Toc301360624" w:history="1">
            <w:r w:rsidR="000B5EB3">
              <w:rPr>
                <w:rStyle w:val="a6"/>
              </w:rPr>
              <w:t>5.1.2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并发用户数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_Toc301360624 \h </w:instrText>
            </w:r>
            <w:r>
              <w:fldChar w:fldCharType="separate"/>
            </w:r>
            <w:r w:rsidR="000B5EB3">
              <w:t>10</w:t>
            </w:r>
            <w:r>
              <w:fldChar w:fldCharType="end"/>
            </w:r>
          </w:hyperlink>
        </w:p>
        <w:p w:rsidR="00C6427F" w:rsidRDefault="00370B86">
          <w:pPr>
            <w:pStyle w:val="30"/>
            <w:tabs>
              <w:tab w:val="left" w:pos="1680"/>
              <w:tab w:val="right" w:leader="dot" w:pos="8296"/>
            </w:tabs>
          </w:pPr>
          <w:hyperlink w:anchor="_Toc301360625" w:history="1">
            <w:r w:rsidR="000B5EB3">
              <w:rPr>
                <w:rStyle w:val="a6"/>
              </w:rPr>
              <w:t>5.1.3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数据容量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_Toc301360625 \h </w:instrText>
            </w:r>
            <w:r>
              <w:fldChar w:fldCharType="separate"/>
            </w:r>
            <w:r w:rsidR="000B5EB3">
              <w:t>10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26" w:history="1">
            <w:r w:rsidR="000B5EB3">
              <w:rPr>
                <w:rStyle w:val="a6"/>
              </w:rPr>
              <w:t>5.2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硬件服务器及网络需求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_Toc301360626 \h </w:instrText>
            </w:r>
            <w:r>
              <w:fldChar w:fldCharType="separate"/>
            </w:r>
            <w:r w:rsidR="000B5EB3">
              <w:t>10</w:t>
            </w:r>
            <w:r>
              <w:fldChar w:fldCharType="end"/>
            </w:r>
          </w:hyperlink>
        </w:p>
        <w:p w:rsidR="00C6427F" w:rsidRDefault="00370B86">
          <w:pPr>
            <w:pStyle w:val="30"/>
            <w:tabs>
              <w:tab w:val="left" w:pos="1680"/>
              <w:tab w:val="right" w:leader="dot" w:pos="8296"/>
            </w:tabs>
          </w:pPr>
          <w:hyperlink w:anchor="_Toc301360627" w:history="1">
            <w:r w:rsidR="000B5EB3">
              <w:rPr>
                <w:rStyle w:val="a6"/>
              </w:rPr>
              <w:t>5.2.1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网络拓扑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_Toc301360627 \h </w:instrText>
            </w:r>
            <w:r>
              <w:fldChar w:fldCharType="separate"/>
            </w:r>
            <w:r w:rsidR="000B5EB3">
              <w:t>10</w:t>
            </w:r>
            <w:r>
              <w:fldChar w:fldCharType="end"/>
            </w:r>
          </w:hyperlink>
        </w:p>
        <w:p w:rsidR="00C6427F" w:rsidRDefault="00370B86">
          <w:pPr>
            <w:pStyle w:val="30"/>
            <w:tabs>
              <w:tab w:val="left" w:pos="1680"/>
              <w:tab w:val="right" w:leader="dot" w:pos="8296"/>
            </w:tabs>
          </w:pPr>
          <w:hyperlink w:anchor="_Toc301360628" w:history="1">
            <w:r w:rsidR="000B5EB3">
              <w:rPr>
                <w:rStyle w:val="a6"/>
              </w:rPr>
              <w:t>5.2.2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软硬件环境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_Toc301360628 \h </w:instrText>
            </w:r>
            <w:r>
              <w:fldChar w:fldCharType="separate"/>
            </w:r>
            <w:r w:rsidR="000B5EB3">
              <w:t>10</w:t>
            </w:r>
            <w:r>
              <w:fldChar w:fldCharType="end"/>
            </w:r>
          </w:hyperlink>
        </w:p>
        <w:p w:rsidR="00C6427F" w:rsidRDefault="00370B86">
          <w:pPr>
            <w:pStyle w:val="30"/>
            <w:tabs>
              <w:tab w:val="left" w:pos="1680"/>
              <w:tab w:val="right" w:leader="dot" w:pos="8296"/>
            </w:tabs>
          </w:pPr>
          <w:hyperlink w:anchor="_Toc301360629" w:history="1">
            <w:r w:rsidR="000B5EB3">
              <w:rPr>
                <w:rStyle w:val="a6"/>
              </w:rPr>
              <w:t>5.2.3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网络需求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_Toc301360629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30" w:history="1">
            <w:r w:rsidR="000B5EB3">
              <w:rPr>
                <w:rStyle w:val="a6"/>
                <w:lang w:eastAsia="en-US"/>
              </w:rPr>
              <w:t>5.3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扩展性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_Toc301360630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31" w:history="1">
            <w:r w:rsidR="000B5EB3">
              <w:rPr>
                <w:rStyle w:val="a6"/>
                <w:lang w:eastAsia="en-US"/>
              </w:rPr>
              <w:t>5.4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安全性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_Toc301360631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32" w:history="1">
            <w:r w:rsidR="000B5EB3">
              <w:rPr>
                <w:rStyle w:val="a6"/>
              </w:rPr>
              <w:t>5.5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可维护性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_Toc301360632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33" w:history="1">
            <w:r w:rsidR="000B5EB3">
              <w:rPr>
                <w:rStyle w:val="a6"/>
                <w:lang w:eastAsia="en-US"/>
              </w:rPr>
              <w:t>5.6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可用性</w:t>
            </w:r>
            <w:r w:rsidR="000B5EB3">
              <w:rPr>
                <w:rStyle w:val="a6"/>
              </w:rPr>
              <w:t>/</w:t>
            </w:r>
            <w:r w:rsidR="000B5EB3">
              <w:rPr>
                <w:rStyle w:val="a6"/>
                <w:rFonts w:hint="eastAsia"/>
              </w:rPr>
              <w:t>可靠性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_Toc301360633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34" w:history="1">
            <w:r w:rsidR="000B5EB3">
              <w:rPr>
                <w:rStyle w:val="a6"/>
                <w:lang w:eastAsia="en-US"/>
              </w:rPr>
              <w:t>5.7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运营培训需求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_Toc301360634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370B86">
          <w:pPr>
            <w:pStyle w:val="10"/>
            <w:tabs>
              <w:tab w:val="left" w:pos="420"/>
              <w:tab w:val="right" w:leader="dot" w:pos="8296"/>
            </w:tabs>
          </w:pPr>
          <w:hyperlink w:anchor="_Toc301360635" w:history="1">
            <w:r w:rsidR="000B5EB3">
              <w:rPr>
                <w:rStyle w:val="a6"/>
              </w:rPr>
              <w:t>6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附录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_Toc301360635 \h </w:instrText>
            </w:r>
            <w:r>
              <w:fldChar w:fldCharType="separate"/>
            </w:r>
            <w:r w:rsidR="000B5EB3">
              <w:t>12</w:t>
            </w:r>
            <w:r>
              <w:fldChar w:fldCharType="end"/>
            </w:r>
          </w:hyperlink>
        </w:p>
        <w:p w:rsidR="00C6427F" w:rsidRDefault="00370B86">
          <w:pPr>
            <w:pStyle w:val="20"/>
            <w:tabs>
              <w:tab w:val="left" w:pos="1050"/>
              <w:tab w:val="right" w:leader="dot" w:pos="8296"/>
            </w:tabs>
          </w:pPr>
          <w:hyperlink w:anchor="_Toc301360636" w:history="1">
            <w:r w:rsidR="000B5EB3">
              <w:rPr>
                <w:rStyle w:val="a6"/>
              </w:rPr>
              <w:t>6.1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修改记录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_Toc301360636 \h </w:instrText>
            </w:r>
            <w:r>
              <w:fldChar w:fldCharType="separate"/>
            </w:r>
            <w:r w:rsidR="000B5EB3">
              <w:t>12</w:t>
            </w:r>
            <w:r>
              <w:fldChar w:fldCharType="end"/>
            </w:r>
          </w:hyperlink>
        </w:p>
        <w:p w:rsidR="00C6427F" w:rsidRDefault="00370B86">
          <w:r>
            <w:rPr>
              <w:b/>
              <w:bCs/>
              <w:lang w:val="zh-CN"/>
            </w:rPr>
            <w:fldChar w:fldCharType="end"/>
          </w:r>
        </w:p>
      </w:sdtContent>
    </w:sdt>
    <w:p w:rsidR="00C6427F" w:rsidRDefault="00C6427F"/>
    <w:p w:rsidR="00C6427F" w:rsidRDefault="000B5EB3">
      <w:bookmarkStart w:id="0" w:name="_Toc290468050"/>
      <w:r>
        <w:rPr>
          <w:b/>
          <w:bCs/>
        </w:rPr>
        <w:br w:type="page"/>
      </w:r>
    </w:p>
    <w:p w:rsidR="00C6427F" w:rsidRDefault="000B5EB3">
      <w:pPr>
        <w:pStyle w:val="1"/>
      </w:pPr>
      <w:bookmarkStart w:id="1" w:name="_Toc301360606"/>
      <w:r>
        <w:rPr>
          <w:rFonts w:hint="eastAsia"/>
        </w:rPr>
        <w:lastRenderedPageBreak/>
        <w:t>概述</w:t>
      </w:r>
      <w:bookmarkEnd w:id="0"/>
      <w:bookmarkEnd w:id="1"/>
    </w:p>
    <w:p w:rsidR="00C6427F" w:rsidRDefault="000B5EB3">
      <w:pPr>
        <w:pStyle w:val="2"/>
      </w:pPr>
      <w:bookmarkStart w:id="2" w:name="_Toc301360607"/>
      <w:bookmarkStart w:id="3" w:name="_Toc290468051"/>
      <w:r>
        <w:rPr>
          <w:rFonts w:hint="eastAsia"/>
        </w:rPr>
        <w:t>编写目的</w:t>
      </w:r>
      <w:bookmarkEnd w:id="2"/>
      <w:bookmarkEnd w:id="3"/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本文档包含</w:t>
      </w:r>
      <w:r w:rsidR="00D4252D" w:rsidRPr="00BF4412">
        <w:rPr>
          <w:rFonts w:hint="eastAsia"/>
        </w:rPr>
        <w:t>吃货攻略应用程序</w:t>
      </w:r>
      <w:r w:rsidRPr="00BF4412">
        <w:rPr>
          <w:rFonts w:hint="eastAsia"/>
        </w:rPr>
        <w:t>工程</w:t>
      </w:r>
      <w:r w:rsidRPr="00BF4412">
        <w:rPr>
          <w:rFonts w:hint="eastAsia"/>
        </w:rPr>
        <w:t>(</w:t>
      </w:r>
      <w:r w:rsidR="00D4252D" w:rsidRPr="00BF4412">
        <w:rPr>
          <w:rFonts w:hint="eastAsia"/>
        </w:rPr>
        <w:t>以后简称本项目、</w:t>
      </w:r>
      <w:r w:rsidRPr="00BF4412">
        <w:rPr>
          <w:rFonts w:hint="eastAsia"/>
        </w:rPr>
        <w:t>工程</w:t>
      </w:r>
      <w:r w:rsidRPr="00BF4412">
        <w:rPr>
          <w:rFonts w:hint="eastAsia"/>
        </w:rPr>
        <w:t>)</w:t>
      </w:r>
      <w:r w:rsidR="00D4252D" w:rsidRPr="00BF4412">
        <w:rPr>
          <w:rFonts w:hint="eastAsia"/>
        </w:rPr>
        <w:t>的功能性需求以及非功能性需求方面的内容。由听说有人叫我吴彦祖</w:t>
      </w:r>
      <w:r w:rsidRPr="00BF4412">
        <w:rPr>
          <w:rFonts w:hint="eastAsia"/>
        </w:rPr>
        <w:t>小组根据项目招标书共同整理完成，经双方经手人联合签字后作为项目开发、测试、验收的最主要依据文献。</w:t>
      </w:r>
    </w:p>
    <w:p w:rsidR="00C6427F" w:rsidRPr="00BF4412" w:rsidRDefault="000B5EB3" w:rsidP="00DD3447">
      <w:pPr>
        <w:ind w:firstLineChars="200" w:firstLine="420"/>
        <w:rPr>
          <w:color w:val="548DD4" w:themeColor="text2" w:themeTint="99"/>
        </w:rPr>
      </w:pPr>
      <w:r w:rsidRPr="00BF4412">
        <w:rPr>
          <w:rFonts w:hint="eastAsia"/>
        </w:rPr>
        <w:t>本文档中所有出现界面原型部分，仅作为功能、流程等之辅助说明用途，不作为最终界面验收依据。界面相关的约束由界面原型文档补充说明</w:t>
      </w:r>
      <w:r w:rsidRPr="00BF4412">
        <w:rPr>
          <w:rFonts w:hint="eastAsia"/>
          <w:color w:val="548DD4" w:themeColor="text2" w:themeTint="99"/>
        </w:rPr>
        <w:t>。</w:t>
      </w:r>
    </w:p>
    <w:p w:rsidR="00C6427F" w:rsidRDefault="00C6427F"/>
    <w:p w:rsidR="00C6427F" w:rsidRPr="00D4252D" w:rsidRDefault="000B5EB3" w:rsidP="00D4252D">
      <w:pPr>
        <w:pStyle w:val="2"/>
      </w:pPr>
      <w:bookmarkStart w:id="4" w:name="_Toc301360608"/>
      <w:bookmarkStart w:id="5" w:name="_Toc290468052"/>
      <w:r>
        <w:rPr>
          <w:rFonts w:hint="eastAsia"/>
        </w:rPr>
        <w:t>项目背景</w:t>
      </w:r>
      <w:bookmarkEnd w:id="4"/>
      <w:bookmarkEnd w:id="5"/>
    </w:p>
    <w:p w:rsidR="00C6427F" w:rsidRPr="00BF4412" w:rsidRDefault="000B5EB3">
      <w:pPr>
        <w:ind w:firstLine="420"/>
      </w:pPr>
      <w:r w:rsidRPr="00BF4412">
        <w:rPr>
          <w:rFonts w:hint="eastAsia"/>
        </w:rPr>
        <w:t>项目名称：</w:t>
      </w:r>
      <w:r w:rsidR="00D4252D" w:rsidRPr="00BF4412">
        <w:rPr>
          <w:rFonts w:hint="eastAsia"/>
        </w:rPr>
        <w:t>吃货攻略应用程序</w:t>
      </w:r>
    </w:p>
    <w:p w:rsidR="00C6427F" w:rsidRPr="00BF4412" w:rsidRDefault="000B5EB3">
      <w:pPr>
        <w:ind w:left="420"/>
      </w:pPr>
      <w:r w:rsidRPr="00BF4412">
        <w:rPr>
          <w:rFonts w:hint="eastAsia"/>
        </w:rPr>
        <w:t>项目的提出方：</w:t>
      </w:r>
      <w:r w:rsidR="00D4252D" w:rsidRPr="00BF4412">
        <w:rPr>
          <w:rFonts w:hint="eastAsia"/>
        </w:rPr>
        <w:t>听说有人叫吴彦祖小组</w:t>
      </w:r>
    </w:p>
    <w:p w:rsidR="00C6427F" w:rsidRPr="00BF4412" w:rsidRDefault="000B5EB3" w:rsidP="00D4252D">
      <w:pPr>
        <w:ind w:left="420"/>
      </w:pPr>
      <w:r w:rsidRPr="00BF4412">
        <w:rPr>
          <w:rFonts w:hint="eastAsia"/>
        </w:rPr>
        <w:t>项目目标：</w:t>
      </w:r>
      <w:r w:rsidR="00D4252D" w:rsidRPr="00BF4412">
        <w:rPr>
          <w:rFonts w:hint="eastAsia"/>
        </w:rPr>
        <w:t>包含各地美食，领略不同的舌尖美味</w:t>
      </w:r>
    </w:p>
    <w:p w:rsidR="00C6427F" w:rsidRDefault="000B5EB3">
      <w:pPr>
        <w:pStyle w:val="2"/>
      </w:pPr>
      <w:bookmarkStart w:id="6" w:name="_Toc301360609"/>
      <w:bookmarkStart w:id="7" w:name="_Toc290468053"/>
      <w:r>
        <w:rPr>
          <w:rFonts w:hint="eastAsia"/>
        </w:rPr>
        <w:t>文档团队</w:t>
      </w:r>
      <w:bookmarkEnd w:id="6"/>
      <w:bookmarkEnd w:id="7"/>
    </w:p>
    <w:p w:rsidR="00C6427F" w:rsidRDefault="00D4252D">
      <w:r>
        <w:t>听说有人叫我吴彦祖小组</w:t>
      </w:r>
    </w:p>
    <w:p w:rsidR="00C6427F" w:rsidRDefault="000B5EB3">
      <w:pPr>
        <w:pStyle w:val="2"/>
      </w:pPr>
      <w:bookmarkStart w:id="8" w:name="_Toc301360610"/>
      <w:bookmarkStart w:id="9" w:name="_Toc290468054"/>
      <w:r>
        <w:rPr>
          <w:rFonts w:hint="eastAsia"/>
        </w:rPr>
        <w:t>项目管理团队</w:t>
      </w:r>
      <w:bookmarkEnd w:id="8"/>
      <w:bookmarkEnd w:id="9"/>
    </w:p>
    <w:p w:rsidR="00C6427F" w:rsidRDefault="00D4252D">
      <w:r w:rsidRPr="00BF4412">
        <w:rPr>
          <w:rFonts w:hint="eastAsia"/>
        </w:rPr>
        <w:t>组长：张成成</w:t>
      </w:r>
      <w:r w:rsidR="001E4C69">
        <w:rPr>
          <w:rFonts w:hint="eastAsia"/>
        </w:rPr>
        <w:t>（项目经理、前端工程师、</w:t>
      </w:r>
      <w:r w:rsidR="001E4C69" w:rsidRPr="00BF4412">
        <w:rPr>
          <w:rFonts w:hint="eastAsia"/>
        </w:rPr>
        <w:t>数据库</w:t>
      </w:r>
      <w:r w:rsidR="001E4C69">
        <w:rPr>
          <w:rFonts w:hint="eastAsia"/>
        </w:rPr>
        <w:t>管理员）</w:t>
      </w:r>
    </w:p>
    <w:p w:rsidR="001E4C69" w:rsidRDefault="001E4C69" w:rsidP="006B7159">
      <w:pPr>
        <w:pStyle w:val="a8"/>
        <w:numPr>
          <w:ilvl w:val="2"/>
          <w:numId w:val="34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9" w:history="1">
        <w:r w:rsidRPr="00E61FA7">
          <w:rPr>
            <w:rStyle w:val="a6"/>
            <w:rFonts w:hint="eastAsia"/>
          </w:rPr>
          <w:t>1306073684@qq.com</w:t>
        </w:r>
      </w:hyperlink>
    </w:p>
    <w:p w:rsidR="001E4C69" w:rsidRPr="00BF4412" w:rsidRDefault="00060999" w:rsidP="006B7159">
      <w:pPr>
        <w:pStyle w:val="a8"/>
        <w:numPr>
          <w:ilvl w:val="2"/>
          <w:numId w:val="34"/>
        </w:numPr>
        <w:ind w:firstLineChars="0"/>
      </w:pPr>
      <w:r>
        <w:rPr>
          <w:rFonts w:hint="eastAsia"/>
        </w:rPr>
        <w:t>Git</w:t>
      </w:r>
      <w:r w:rsidR="001E4C69">
        <w:rPr>
          <w:rFonts w:hint="eastAsia"/>
        </w:rPr>
        <w:t>hub</w:t>
      </w:r>
      <w:r w:rsidR="001E4C69">
        <w:rPr>
          <w:rFonts w:hint="eastAsia"/>
        </w:rPr>
        <w:t>：</w:t>
      </w:r>
      <w:hyperlink r:id="rId10" w:history="1">
        <w:r w:rsidR="00C469C0" w:rsidRPr="00C469C0">
          <w:rPr>
            <w:rStyle w:val="a6"/>
          </w:rPr>
          <w:t>https://github.com/zhangchengcheng123</w:t>
        </w:r>
      </w:hyperlink>
    </w:p>
    <w:p w:rsidR="00D4252D" w:rsidRDefault="00D4252D">
      <w:r w:rsidRPr="00BF4412">
        <w:rPr>
          <w:rFonts w:hint="eastAsia"/>
        </w:rPr>
        <w:t>组员：闫博文</w:t>
      </w:r>
      <w:r w:rsidR="001E4C69">
        <w:rPr>
          <w:rFonts w:hint="eastAsia"/>
        </w:rPr>
        <w:t>（</w:t>
      </w:r>
      <w:r w:rsidR="001E4C69" w:rsidRPr="00BF4412">
        <w:rPr>
          <w:rFonts w:hint="eastAsia"/>
        </w:rPr>
        <w:t>数据库</w:t>
      </w:r>
      <w:r w:rsidR="001E4C69">
        <w:rPr>
          <w:rFonts w:hint="eastAsia"/>
        </w:rPr>
        <w:t>管理员、前端工程师）</w:t>
      </w:r>
    </w:p>
    <w:p w:rsidR="001E4C69" w:rsidRDefault="001E4C69" w:rsidP="006B7159">
      <w:pPr>
        <w:pStyle w:val="a8"/>
        <w:numPr>
          <w:ilvl w:val="2"/>
          <w:numId w:val="35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1" w:history="1">
        <w:r w:rsidR="00C469C0" w:rsidRPr="00C469C0">
          <w:rPr>
            <w:rStyle w:val="a6"/>
          </w:rPr>
          <w:t>942090534</w:t>
        </w:r>
        <w:r w:rsidRPr="00E61FA7">
          <w:rPr>
            <w:rStyle w:val="a6"/>
            <w:rFonts w:hint="eastAsia"/>
          </w:rPr>
          <w:t>@qq.com</w:t>
        </w:r>
      </w:hyperlink>
    </w:p>
    <w:p w:rsidR="001E4C69" w:rsidRPr="001E4C69" w:rsidRDefault="00060999" w:rsidP="006B7159">
      <w:pPr>
        <w:pStyle w:val="a8"/>
        <w:numPr>
          <w:ilvl w:val="2"/>
          <w:numId w:val="35"/>
        </w:numPr>
        <w:ind w:firstLineChars="0"/>
      </w:pPr>
      <w:r>
        <w:rPr>
          <w:rFonts w:hint="eastAsia"/>
        </w:rPr>
        <w:t>Gi</w:t>
      </w:r>
      <w:r w:rsidR="001E4C69">
        <w:rPr>
          <w:rFonts w:hint="eastAsia"/>
        </w:rPr>
        <w:t>thub</w:t>
      </w:r>
      <w:r w:rsidR="001E4C69">
        <w:rPr>
          <w:rFonts w:hint="eastAsia"/>
        </w:rPr>
        <w:t>：</w:t>
      </w:r>
      <w:hyperlink r:id="rId12" w:history="1">
        <w:r w:rsidR="00C469C0" w:rsidRPr="00C469C0">
          <w:rPr>
            <w:rStyle w:val="a6"/>
          </w:rPr>
          <w:t>https://github.com/Yanbowen1999</w:t>
        </w:r>
      </w:hyperlink>
    </w:p>
    <w:p w:rsidR="00D4252D" w:rsidRDefault="00D4252D">
      <w:r>
        <w:rPr>
          <w:rFonts w:hint="eastAsia"/>
        </w:rPr>
        <w:tab/>
      </w:r>
      <w:r>
        <w:rPr>
          <w:rFonts w:hint="eastAsia"/>
        </w:rPr>
        <w:t>朱泓宇</w:t>
      </w:r>
      <w:r w:rsidR="001E4C69">
        <w:rPr>
          <w:rFonts w:hint="eastAsia"/>
        </w:rPr>
        <w:t>（后端工程师）</w:t>
      </w:r>
    </w:p>
    <w:p w:rsidR="001E4C69" w:rsidRDefault="001E4C69" w:rsidP="006B7159">
      <w:pPr>
        <w:pStyle w:val="a8"/>
        <w:numPr>
          <w:ilvl w:val="2"/>
          <w:numId w:val="36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3" w:history="1">
        <w:r w:rsidRPr="001E4C69">
          <w:rPr>
            <w:rStyle w:val="a6"/>
          </w:rPr>
          <w:t>1315211512</w:t>
        </w:r>
        <w:r w:rsidRPr="00E61FA7">
          <w:rPr>
            <w:rStyle w:val="a6"/>
            <w:rFonts w:hint="eastAsia"/>
          </w:rPr>
          <w:t>@qq.com</w:t>
        </w:r>
      </w:hyperlink>
    </w:p>
    <w:p w:rsidR="001E4C69" w:rsidRPr="001E4C69" w:rsidRDefault="001E4C69" w:rsidP="006B7159">
      <w:pPr>
        <w:pStyle w:val="a8"/>
        <w:numPr>
          <w:ilvl w:val="2"/>
          <w:numId w:val="36"/>
        </w:numPr>
        <w:ind w:firstLineChars="0"/>
      </w:pPr>
      <w:r>
        <w:rPr>
          <w:rFonts w:hint="eastAsia"/>
        </w:rPr>
        <w:lastRenderedPageBreak/>
        <w:t>Gitthub</w:t>
      </w:r>
      <w:r>
        <w:rPr>
          <w:rFonts w:hint="eastAsia"/>
        </w:rPr>
        <w:t>：</w:t>
      </w:r>
      <w:hyperlink r:id="rId14" w:history="1">
        <w:r w:rsidR="00C469C0" w:rsidRPr="00C469C0">
          <w:rPr>
            <w:rStyle w:val="a6"/>
          </w:rPr>
          <w:t>https://github.com/zhuhongyu6</w:t>
        </w:r>
      </w:hyperlink>
    </w:p>
    <w:p w:rsidR="00D4252D" w:rsidRDefault="00D4252D">
      <w:r>
        <w:rPr>
          <w:rFonts w:hint="eastAsia"/>
        </w:rPr>
        <w:tab/>
      </w:r>
      <w:r>
        <w:rPr>
          <w:rFonts w:hint="eastAsia"/>
        </w:rPr>
        <w:t>王清顺</w:t>
      </w:r>
      <w:r w:rsidR="001E4C69">
        <w:rPr>
          <w:rFonts w:hint="eastAsia"/>
        </w:rPr>
        <w:t>（前端工程师、测试）</w:t>
      </w:r>
    </w:p>
    <w:p w:rsidR="001E4C69" w:rsidRDefault="001E4C69" w:rsidP="006B7159">
      <w:pPr>
        <w:pStyle w:val="a8"/>
        <w:numPr>
          <w:ilvl w:val="2"/>
          <w:numId w:val="37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5" w:history="1">
        <w:r w:rsidR="00C469C0" w:rsidRPr="00C469C0">
          <w:rPr>
            <w:rStyle w:val="a6"/>
          </w:rPr>
          <w:t>2184801857</w:t>
        </w:r>
        <w:r w:rsidRPr="00E61FA7">
          <w:rPr>
            <w:rStyle w:val="a6"/>
            <w:rFonts w:hint="eastAsia"/>
          </w:rPr>
          <w:t>@qq.com</w:t>
        </w:r>
      </w:hyperlink>
    </w:p>
    <w:p w:rsidR="001E4C69" w:rsidRPr="001E4C69" w:rsidRDefault="00060999" w:rsidP="006B7159">
      <w:pPr>
        <w:pStyle w:val="a8"/>
        <w:numPr>
          <w:ilvl w:val="2"/>
          <w:numId w:val="37"/>
        </w:numPr>
        <w:ind w:firstLineChars="0"/>
      </w:pPr>
      <w:r>
        <w:rPr>
          <w:rFonts w:hint="eastAsia"/>
        </w:rPr>
        <w:t>Git</w:t>
      </w:r>
      <w:r w:rsidR="001E4C69">
        <w:rPr>
          <w:rFonts w:hint="eastAsia"/>
        </w:rPr>
        <w:t>hub</w:t>
      </w:r>
      <w:r w:rsidR="001E4C69">
        <w:rPr>
          <w:rFonts w:hint="eastAsia"/>
        </w:rPr>
        <w:t>：</w:t>
      </w:r>
      <w:hyperlink r:id="rId16" w:history="1">
        <w:r w:rsidR="00C469C0" w:rsidRPr="00C469C0">
          <w:rPr>
            <w:rStyle w:val="a6"/>
          </w:rPr>
          <w:t>https://github.com/wangqingshun</w:t>
        </w:r>
      </w:hyperlink>
    </w:p>
    <w:p w:rsidR="001E4C69" w:rsidRDefault="00D4252D">
      <w:r>
        <w:rPr>
          <w:rFonts w:hint="eastAsia"/>
        </w:rPr>
        <w:tab/>
      </w:r>
      <w:r>
        <w:rPr>
          <w:rFonts w:hint="eastAsia"/>
        </w:rPr>
        <w:t>陈自力</w:t>
      </w:r>
      <w:r w:rsidR="001E4C69">
        <w:rPr>
          <w:rFonts w:hint="eastAsia"/>
        </w:rPr>
        <w:t>（前端工程师、</w:t>
      </w:r>
      <w:r w:rsidR="001E4C69">
        <w:rPr>
          <w:rFonts w:hint="eastAsia"/>
        </w:rPr>
        <w:t>UI</w:t>
      </w:r>
      <w:r w:rsidR="001E4C69">
        <w:rPr>
          <w:rFonts w:hint="eastAsia"/>
        </w:rPr>
        <w:t>设计）</w:t>
      </w:r>
    </w:p>
    <w:p w:rsidR="001E4C69" w:rsidRDefault="001E4C69" w:rsidP="006B7159">
      <w:pPr>
        <w:pStyle w:val="a8"/>
        <w:numPr>
          <w:ilvl w:val="2"/>
          <w:numId w:val="38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7" w:history="1">
        <w:r w:rsidR="00C469C0" w:rsidRPr="00C469C0">
          <w:rPr>
            <w:rStyle w:val="a6"/>
          </w:rPr>
          <w:t>646582284</w:t>
        </w:r>
        <w:r w:rsidRPr="00E61FA7">
          <w:rPr>
            <w:rStyle w:val="a6"/>
            <w:rFonts w:hint="eastAsia"/>
          </w:rPr>
          <w:t>@qq.com</w:t>
        </w:r>
      </w:hyperlink>
    </w:p>
    <w:p w:rsidR="001E4C69" w:rsidRPr="001E4C69" w:rsidRDefault="00060999" w:rsidP="006B7159">
      <w:pPr>
        <w:pStyle w:val="a8"/>
        <w:numPr>
          <w:ilvl w:val="2"/>
          <w:numId w:val="38"/>
        </w:numPr>
        <w:ind w:firstLineChars="0"/>
      </w:pPr>
      <w:r>
        <w:rPr>
          <w:rFonts w:hint="eastAsia"/>
        </w:rPr>
        <w:t>Gi</w:t>
      </w:r>
      <w:r w:rsidR="001E4C69">
        <w:rPr>
          <w:rFonts w:hint="eastAsia"/>
        </w:rPr>
        <w:t>thub</w:t>
      </w:r>
      <w:r w:rsidR="001E4C69">
        <w:rPr>
          <w:rFonts w:hint="eastAsia"/>
        </w:rPr>
        <w:t>：</w:t>
      </w:r>
      <w:hyperlink r:id="rId18" w:history="1">
        <w:r w:rsidR="007F0EBA" w:rsidRPr="007F0EBA">
          <w:rPr>
            <w:rStyle w:val="a6"/>
          </w:rPr>
          <w:t>https://github.com/chenzilli</w:t>
        </w:r>
      </w:hyperlink>
    </w:p>
    <w:p w:rsidR="00D4252D" w:rsidRDefault="00D4252D">
      <w:r>
        <w:rPr>
          <w:rFonts w:hint="eastAsia"/>
        </w:rPr>
        <w:tab/>
      </w:r>
      <w:r w:rsidR="00885FAA">
        <w:rPr>
          <w:rFonts w:hint="eastAsia"/>
        </w:rPr>
        <w:t>郭佳昊</w:t>
      </w:r>
      <w:r w:rsidR="001E4C69">
        <w:rPr>
          <w:rFonts w:hint="eastAsia"/>
        </w:rPr>
        <w:t>（前端工程师、测试）</w:t>
      </w:r>
    </w:p>
    <w:p w:rsidR="001E4C69" w:rsidRDefault="001E4C69" w:rsidP="006B7159">
      <w:pPr>
        <w:pStyle w:val="a8"/>
        <w:numPr>
          <w:ilvl w:val="2"/>
          <w:numId w:val="39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9" w:history="1">
        <w:r w:rsidRPr="001E4C69">
          <w:rPr>
            <w:rStyle w:val="a6"/>
          </w:rPr>
          <w:t>1113234417</w:t>
        </w:r>
        <w:r w:rsidRPr="00E61FA7">
          <w:rPr>
            <w:rStyle w:val="a6"/>
            <w:rFonts w:hint="eastAsia"/>
          </w:rPr>
          <w:t>@qq.com</w:t>
        </w:r>
      </w:hyperlink>
    </w:p>
    <w:p w:rsidR="001E4C69" w:rsidRPr="001E4C69" w:rsidRDefault="00060999" w:rsidP="006B7159">
      <w:pPr>
        <w:pStyle w:val="a8"/>
        <w:numPr>
          <w:ilvl w:val="2"/>
          <w:numId w:val="39"/>
        </w:numPr>
        <w:ind w:firstLineChars="0"/>
      </w:pPr>
      <w:r>
        <w:rPr>
          <w:rFonts w:hint="eastAsia"/>
        </w:rPr>
        <w:t>Git</w:t>
      </w:r>
      <w:r w:rsidR="001E4C69">
        <w:rPr>
          <w:rFonts w:hint="eastAsia"/>
        </w:rPr>
        <w:t>hub</w:t>
      </w:r>
      <w:r w:rsidR="001E4C69">
        <w:rPr>
          <w:rFonts w:hint="eastAsia"/>
        </w:rPr>
        <w:t>：</w:t>
      </w:r>
      <w:hyperlink r:id="rId20" w:history="1">
        <w:r w:rsidR="00C469C0" w:rsidRPr="00C469C0">
          <w:rPr>
            <w:rStyle w:val="a6"/>
          </w:rPr>
          <w:t>https://github.com/Guojiahao7</w:t>
        </w:r>
      </w:hyperlink>
    </w:p>
    <w:p w:rsidR="00C6427F" w:rsidRDefault="000B5EB3">
      <w:pPr>
        <w:pStyle w:val="2"/>
      </w:pPr>
      <w:bookmarkStart w:id="10" w:name="_Toc290468055"/>
      <w:bookmarkStart w:id="11" w:name="_Toc301360611"/>
      <w:r>
        <w:rPr>
          <w:rFonts w:hint="eastAsia"/>
        </w:rPr>
        <w:t>项目假设与约束</w:t>
      </w:r>
      <w:bookmarkEnd w:id="10"/>
      <w:bookmarkEnd w:id="11"/>
    </w:p>
    <w:p w:rsidR="00885FAA" w:rsidRDefault="00885FAA" w:rsidP="00885FA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约束条件：</w:t>
      </w:r>
    </w:p>
    <w:p w:rsidR="00885FAA" w:rsidRDefault="00885FAA" w:rsidP="006B7159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开发人员少。</w:t>
      </w:r>
    </w:p>
    <w:p w:rsidR="00885FAA" w:rsidRDefault="00885FAA" w:rsidP="006B7159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开发期限短。</w:t>
      </w:r>
    </w:p>
    <w:p w:rsidR="00C6427F" w:rsidRDefault="00885FAA" w:rsidP="00885FAA">
      <w:pPr>
        <w:ind w:firstLine="420"/>
      </w:pPr>
      <w:r>
        <w:rPr>
          <w:rFonts w:asciiTheme="minorEastAsia" w:hAnsiTheme="minorEastAsia" w:hint="eastAsia"/>
        </w:rPr>
        <w:t>假设：无</w:t>
      </w:r>
    </w:p>
    <w:p w:rsidR="00C6427F" w:rsidRDefault="000B5EB3">
      <w:pPr>
        <w:pStyle w:val="1"/>
      </w:pPr>
      <w:bookmarkStart w:id="12" w:name="_Toc290468056"/>
      <w:bookmarkStart w:id="13" w:name="_Toc301360612"/>
      <w:r>
        <w:rPr>
          <w:rFonts w:hint="eastAsia"/>
        </w:rPr>
        <w:t>项目前景与范围</w:t>
      </w:r>
      <w:bookmarkEnd w:id="12"/>
      <w:bookmarkEnd w:id="13"/>
    </w:p>
    <w:p w:rsidR="00C6427F" w:rsidRDefault="000B5EB3">
      <w:pPr>
        <w:pStyle w:val="2"/>
      </w:pPr>
      <w:bookmarkStart w:id="14" w:name="_Toc301360613"/>
      <w:bookmarkStart w:id="15" w:name="_Toc290468057"/>
      <w:r>
        <w:rPr>
          <w:rFonts w:hint="eastAsia"/>
        </w:rPr>
        <w:t>项目前景</w:t>
      </w:r>
      <w:bookmarkEnd w:id="14"/>
      <w:bookmarkEnd w:id="15"/>
    </w:p>
    <w:p w:rsidR="00C6427F" w:rsidRDefault="00885FAA" w:rsidP="00DD3447">
      <w:pPr>
        <w:ind w:firstLine="420"/>
      </w:pPr>
      <w:r>
        <w:rPr>
          <w:rFonts w:hint="eastAsia"/>
        </w:rPr>
        <w:t>随着生活水平的提高，</w:t>
      </w:r>
      <w:r>
        <w:t>越来越多的人开始追求舌尖上的享受</w:t>
      </w:r>
      <w:r>
        <w:rPr>
          <w:rFonts w:hint="eastAsia"/>
        </w:rPr>
        <w:t>，由此吃货部落也是不断的壮大，吃货攻略应用程序应运而生，吃货攻略上线后，人们可以找到</w:t>
      </w:r>
      <w:r w:rsidR="00DF20E3">
        <w:rPr>
          <w:rFonts w:hint="eastAsia"/>
        </w:rPr>
        <w:t>和做出</w:t>
      </w:r>
      <w:r>
        <w:rPr>
          <w:rFonts w:hint="eastAsia"/>
        </w:rPr>
        <w:t>更多的美食，满足自己的味蕾享受，</w:t>
      </w:r>
      <w:r w:rsidR="00DF20E3">
        <w:rPr>
          <w:rFonts w:hint="eastAsia"/>
        </w:rPr>
        <w:t>这个应用程序不仅仅可以带来商业的价值，更是对美食的推广</w:t>
      </w:r>
    </w:p>
    <w:p w:rsidR="00C6427F" w:rsidRDefault="000B5EB3">
      <w:pPr>
        <w:pStyle w:val="2"/>
      </w:pPr>
      <w:bookmarkStart w:id="16" w:name="_Toc301360614"/>
      <w:bookmarkStart w:id="17" w:name="_Toc290468058"/>
      <w:r>
        <w:rPr>
          <w:rFonts w:hint="eastAsia"/>
        </w:rPr>
        <w:t>项目范围</w:t>
      </w:r>
      <w:bookmarkEnd w:id="16"/>
      <w:bookmarkEnd w:id="17"/>
    </w:p>
    <w:p w:rsidR="00DF20E3" w:rsidRDefault="00DF20E3" w:rsidP="00DD3447">
      <w:pPr>
        <w:ind w:firstLine="420"/>
      </w:pPr>
      <w:r>
        <w:rPr>
          <w:rFonts w:hint="eastAsia"/>
        </w:rPr>
        <w:t>项目范围：</w:t>
      </w:r>
    </w:p>
    <w:p w:rsidR="00DF20E3" w:rsidRDefault="00DF20E3" w:rsidP="00DD3447">
      <w:pPr>
        <w:ind w:firstLine="420"/>
      </w:pPr>
      <w:r>
        <w:tab/>
      </w:r>
      <w:r>
        <w:rPr>
          <w:rFonts w:hint="eastAsia"/>
        </w:rPr>
        <w:t>浏览美食</w:t>
      </w:r>
      <w:r>
        <w:t>；</w:t>
      </w:r>
    </w:p>
    <w:p w:rsidR="00DF20E3" w:rsidRDefault="00DF20E3" w:rsidP="00DD3447">
      <w:pPr>
        <w:ind w:firstLine="420"/>
      </w:pPr>
      <w:r>
        <w:tab/>
      </w:r>
      <w:r>
        <w:rPr>
          <w:rFonts w:hint="eastAsia"/>
        </w:rPr>
        <w:t>评价美食</w:t>
      </w:r>
      <w:r>
        <w:t>；</w:t>
      </w:r>
    </w:p>
    <w:p w:rsidR="00DF20E3" w:rsidRDefault="00DF20E3" w:rsidP="00DD3447">
      <w:pPr>
        <w:ind w:firstLine="420"/>
      </w:pPr>
      <w:r>
        <w:lastRenderedPageBreak/>
        <w:tab/>
      </w:r>
      <w:r>
        <w:rPr>
          <w:rFonts w:hint="eastAsia"/>
        </w:rPr>
        <w:t>制作美食；</w:t>
      </w:r>
    </w:p>
    <w:p w:rsidR="00DF20E3" w:rsidRDefault="00DF20E3" w:rsidP="00DD344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上门品尝；</w:t>
      </w:r>
    </w:p>
    <w:p w:rsidR="00DF20E3" w:rsidRDefault="00DF20E3" w:rsidP="00DD3447">
      <w:pPr>
        <w:ind w:firstLine="420"/>
      </w:pPr>
      <w:r>
        <w:rPr>
          <w:rFonts w:hint="eastAsia"/>
        </w:rPr>
        <w:t>超出范围：</w:t>
      </w:r>
    </w:p>
    <w:p w:rsidR="00C6427F" w:rsidRDefault="00DF20E3" w:rsidP="00DD3447">
      <w:pPr>
        <w:ind w:firstLine="420"/>
      </w:pPr>
      <w:r>
        <w:tab/>
      </w:r>
      <w:r>
        <w:rPr>
          <w:rFonts w:hint="eastAsia"/>
        </w:rPr>
        <w:t>无</w:t>
      </w:r>
      <w:r>
        <w:t>。</w:t>
      </w:r>
    </w:p>
    <w:p w:rsidR="00C6427F" w:rsidRDefault="000B5EB3">
      <w:pPr>
        <w:pStyle w:val="1"/>
      </w:pPr>
      <w:bookmarkStart w:id="18" w:name="_Toc290468059"/>
      <w:bookmarkStart w:id="19" w:name="_Toc301360615"/>
      <w:r>
        <w:rPr>
          <w:rFonts w:hint="eastAsia"/>
        </w:rPr>
        <w:t>需求概述</w:t>
      </w:r>
      <w:bookmarkEnd w:id="18"/>
      <w:bookmarkEnd w:id="19"/>
    </w:p>
    <w:p w:rsidR="00C6427F" w:rsidRDefault="000B5EB3">
      <w:pPr>
        <w:pStyle w:val="2"/>
      </w:pPr>
      <w:bookmarkStart w:id="20" w:name="_Toc290468060"/>
      <w:bookmarkStart w:id="21" w:name="_Toc301360616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20"/>
      <w:bookmarkEnd w:id="21"/>
    </w:p>
    <w:p w:rsidR="00C6427F" w:rsidRPr="00293309" w:rsidRDefault="00726907" w:rsidP="0029330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本项目的用户为应用程序浏览者</w:t>
      </w:r>
      <w:r w:rsidR="00293309">
        <w:rPr>
          <w:rFonts w:asciiTheme="minorEastAsia" w:hAnsiTheme="minorEastAsia" w:hint="eastAsia"/>
        </w:rPr>
        <w:t>。</w:t>
      </w:r>
    </w:p>
    <w:p w:rsidR="00C6427F" w:rsidRDefault="000B5EB3">
      <w:pPr>
        <w:pStyle w:val="2"/>
      </w:pPr>
      <w:bookmarkStart w:id="22" w:name="_Toc290468061"/>
      <w:bookmarkStart w:id="23" w:name="_Toc301360617"/>
      <w:r>
        <w:rPr>
          <w:rFonts w:hint="eastAsia"/>
        </w:rPr>
        <w:t>产品特性</w:t>
      </w:r>
      <w:bookmarkEnd w:id="22"/>
      <w:bookmarkEnd w:id="23"/>
    </w:p>
    <w:p w:rsidR="00C6427F" w:rsidRPr="00DD3447" w:rsidRDefault="00DD3447" w:rsidP="00DD3447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7350" cy="1872744"/>
            <wp:effectExtent l="19050" t="0" r="0" b="0"/>
            <wp:docPr id="2" name="图片 1" descr="C:\Users\lenovo\Documents\Tencent Files\1306073684\Image\Group\MFW2@{D}W1L@91FCF{LMY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306073684\Image\Group\MFW2@{D}W1L@91FCF{LMYZV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48" cy="18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27F" w:rsidRDefault="000B5EB3">
      <w:pPr>
        <w:pStyle w:val="2"/>
      </w:pPr>
      <w:bookmarkStart w:id="24" w:name="_Toc301360618"/>
      <w:bookmarkStart w:id="25" w:name="_Toc290468062"/>
      <w:r>
        <w:rPr>
          <w:rFonts w:hint="eastAsia"/>
        </w:rPr>
        <w:t>功能列表</w:t>
      </w:r>
      <w:bookmarkEnd w:id="24"/>
      <w:bookmarkEnd w:id="25"/>
    </w:p>
    <w:p w:rsidR="00726907" w:rsidRPr="00BF4412" w:rsidRDefault="000B5EB3" w:rsidP="00DD3447">
      <w:pPr>
        <w:ind w:firstLineChars="200" w:firstLine="420"/>
      </w:pPr>
      <w:r w:rsidRPr="00BF4412">
        <w:rPr>
          <w:rFonts w:hint="eastAsia"/>
        </w:rPr>
        <w:t>高</w:t>
      </w:r>
      <w:r w:rsidR="00726907" w:rsidRPr="00BF4412">
        <w:rPr>
          <w:rFonts w:hint="eastAsia"/>
        </w:rPr>
        <w:t>[1</w:t>
      </w:r>
      <w:r w:rsidRPr="00BF4412">
        <w:rPr>
          <w:rFonts w:hint="eastAsia"/>
        </w:rPr>
        <w:t>]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首页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="00E77F6E">
        <w:rPr>
          <w:rFonts w:hint="eastAsia"/>
        </w:rPr>
        <w:t>商家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发布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社区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我的</w:t>
      </w:r>
    </w:p>
    <w:p w:rsidR="00726907" w:rsidRPr="00BF4412" w:rsidRDefault="000B5EB3" w:rsidP="00DD3447">
      <w:pPr>
        <w:ind w:firstLineChars="200" w:firstLine="420"/>
      </w:pPr>
      <w:r w:rsidRPr="00BF4412">
        <w:rPr>
          <w:rFonts w:hint="eastAsia"/>
        </w:rPr>
        <w:t>中</w:t>
      </w:r>
      <w:r w:rsidRPr="00BF4412">
        <w:rPr>
          <w:rFonts w:hint="eastAsia"/>
        </w:rPr>
        <w:t>[2]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推荐特色美食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lastRenderedPageBreak/>
        <w:tab/>
      </w:r>
      <w:r w:rsidRPr="00BF4412">
        <w:rPr>
          <w:rFonts w:hint="eastAsia"/>
        </w:rPr>
        <w:t>附近商家美食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发布个人作品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播放视频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美食文章</w:t>
      </w:r>
    </w:p>
    <w:p w:rsidR="00726907" w:rsidRPr="00BF4412" w:rsidRDefault="00726907" w:rsidP="00070F47">
      <w:pPr>
        <w:ind w:left="420" w:firstLineChars="200" w:firstLine="420"/>
      </w:pPr>
      <w:r w:rsidRPr="00BF4412">
        <w:rPr>
          <w:rFonts w:hint="eastAsia"/>
        </w:rPr>
        <w:t>个人信息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状态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低</w:t>
      </w:r>
      <w:r w:rsidR="00726907" w:rsidRPr="00BF4412">
        <w:rPr>
          <w:rFonts w:hint="eastAsia"/>
        </w:rPr>
        <w:t>[3]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国内外著名的小吃、宴席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播放美食制作、展示视频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推荐美食的文章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用户的状态</w:t>
      </w:r>
    </w:p>
    <w:p w:rsidR="00726907" w:rsidRPr="00BF4412" w:rsidRDefault="00726907" w:rsidP="00DD3447">
      <w:pPr>
        <w:ind w:firstLineChars="200" w:firstLine="420"/>
      </w:pPr>
      <w:r w:rsidRPr="00726907">
        <w:rPr>
          <w:rFonts w:hint="eastAsia"/>
          <w:i/>
        </w:rPr>
        <w:tab/>
      </w:r>
      <w:r w:rsidRPr="00BF4412">
        <w:rPr>
          <w:rFonts w:hint="eastAsia"/>
        </w:rPr>
        <w:t>用户浏览足迹</w:t>
      </w:r>
    </w:p>
    <w:p w:rsidR="00C6427F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用户发表的作品</w:t>
      </w:r>
    </w:p>
    <w:p w:rsidR="00C6427F" w:rsidRDefault="000B5EB3">
      <w:pPr>
        <w:pStyle w:val="2"/>
      </w:pPr>
      <w:bookmarkStart w:id="26" w:name="_Toc301360619"/>
      <w:bookmarkStart w:id="27" w:name="_Toc290468063"/>
      <w:r>
        <w:rPr>
          <w:rFonts w:hint="eastAsia"/>
        </w:rPr>
        <w:t>权限列表</w:t>
      </w:r>
      <w:bookmarkEnd w:id="26"/>
      <w:bookmarkEnd w:id="27"/>
    </w:p>
    <w:p w:rsidR="00C6427F" w:rsidRPr="00BF4412" w:rsidRDefault="00775DC1" w:rsidP="00DD3447">
      <w:pPr>
        <w:ind w:firstLineChars="200" w:firstLine="420"/>
      </w:pPr>
      <w:r w:rsidRPr="00BF4412">
        <w:rPr>
          <w:rFonts w:hint="eastAsia"/>
        </w:rPr>
        <w:t>用户：禁止不良信息的上传；</w:t>
      </w:r>
    </w:p>
    <w:p w:rsidR="00775DC1" w:rsidRPr="00BF4412" w:rsidRDefault="00775DC1" w:rsidP="00347586">
      <w:pPr>
        <w:ind w:leftChars="400" w:left="840" w:firstLineChars="100" w:firstLine="210"/>
      </w:pPr>
      <w:r w:rsidRPr="00BF4412">
        <w:rPr>
          <w:rFonts w:hint="eastAsia"/>
        </w:rPr>
        <w:t>视频上传不能少于</w:t>
      </w:r>
      <w:r w:rsidRPr="00BF4412">
        <w:rPr>
          <w:rFonts w:hint="eastAsia"/>
        </w:rPr>
        <w:t>15</w:t>
      </w:r>
      <w:r w:rsidRPr="00BF4412">
        <w:rPr>
          <w:rFonts w:hint="eastAsia"/>
        </w:rPr>
        <w:t>秒；</w:t>
      </w:r>
    </w:p>
    <w:p w:rsidR="00775DC1" w:rsidRDefault="00775DC1" w:rsidP="00DD3447">
      <w:pPr>
        <w:ind w:firstLineChars="200" w:firstLine="420"/>
      </w:pPr>
      <w:r w:rsidRPr="00BF4412">
        <w:rPr>
          <w:rFonts w:hint="eastAsia"/>
        </w:rPr>
        <w:t>店家：禁止注册虚假信息；</w:t>
      </w:r>
    </w:p>
    <w:p w:rsidR="00423FC6" w:rsidRDefault="000B5EB3" w:rsidP="00423FC6">
      <w:pPr>
        <w:pStyle w:val="1"/>
      </w:pPr>
      <w:bookmarkStart w:id="28" w:name="_Toc301360620"/>
      <w:bookmarkStart w:id="29" w:name="_Toc290468064"/>
      <w:r>
        <w:rPr>
          <w:rFonts w:hint="eastAsia"/>
        </w:rPr>
        <w:t>功能性需求</w:t>
      </w:r>
      <w:bookmarkEnd w:id="28"/>
      <w:bookmarkEnd w:id="29"/>
    </w:p>
    <w:p w:rsidR="00423FC6" w:rsidRDefault="00423FC6" w:rsidP="00423FC6">
      <w:pPr>
        <w:rPr>
          <w:rFonts w:asciiTheme="majorEastAsia" w:eastAsiaTheme="majorEastAsia" w:hAnsiTheme="majorEastAsia"/>
          <w:b/>
          <w:sz w:val="30"/>
          <w:szCs w:val="30"/>
        </w:rPr>
      </w:pPr>
      <w:r w:rsidRPr="00614092">
        <w:rPr>
          <w:rFonts w:asciiTheme="majorEastAsia" w:eastAsiaTheme="majorEastAsia" w:hAnsiTheme="majorEastAsia" w:hint="eastAsia"/>
          <w:b/>
          <w:sz w:val="30"/>
          <w:szCs w:val="30"/>
        </w:rPr>
        <w:t>4.1用例模型</w:t>
      </w:r>
    </w:p>
    <w:p w:rsidR="008E603F" w:rsidRPr="008E603F" w:rsidRDefault="008E603F" w:rsidP="0067744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</w:r>
      <w:r w:rsidR="006774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8775" cy="4733925"/>
            <wp:effectExtent l="19050" t="0" r="9525" b="0"/>
            <wp:docPr id="3" name="图片 1" descr="C:\Users\lenovo\Documents\Tencent Files\1306073684\Image\Group\}0@6H9%{QT3ZC8[3BI%0O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306073684\Image\Group\}0@6H9%{QT3ZC8[3BI%0OR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FC6" w:rsidRPr="00614092" w:rsidRDefault="00423FC6" w:rsidP="00423FC6">
      <w:pPr>
        <w:rPr>
          <w:rFonts w:asciiTheme="majorEastAsia" w:eastAsiaTheme="majorEastAsia" w:hAnsiTheme="majorEastAsia"/>
          <w:b/>
          <w:sz w:val="30"/>
          <w:szCs w:val="30"/>
        </w:rPr>
      </w:pPr>
      <w:r w:rsidRPr="00614092">
        <w:rPr>
          <w:rFonts w:asciiTheme="majorEastAsia" w:eastAsiaTheme="majorEastAsia" w:hAnsiTheme="majorEastAsia" w:hint="eastAsia"/>
          <w:b/>
          <w:sz w:val="30"/>
          <w:szCs w:val="30"/>
        </w:rPr>
        <w:t>4.2用例说明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t>4.2.1登录</w:t>
      </w:r>
    </w:p>
    <w:p w:rsidR="00423FC6" w:rsidRDefault="00423FC6" w:rsidP="006B7159">
      <w:pPr>
        <w:pStyle w:val="a8"/>
        <w:numPr>
          <w:ilvl w:val="0"/>
          <w:numId w:val="27"/>
        </w:numPr>
        <w:ind w:leftChars="100" w:left="630" w:firstLineChars="0"/>
      </w:pPr>
      <w:r w:rsidRPr="008E603F">
        <w:rPr>
          <w:rFonts w:hint="eastAsia"/>
          <w:b/>
        </w:rPr>
        <w:t>用例名称</w:t>
      </w:r>
      <w:r>
        <w:rPr>
          <w:rFonts w:hint="eastAsia"/>
        </w:rPr>
        <w:t>：登录账户</w:t>
      </w:r>
    </w:p>
    <w:p w:rsidR="00423FC6" w:rsidRPr="008E603F" w:rsidRDefault="00423FC6" w:rsidP="006B7159">
      <w:pPr>
        <w:pStyle w:val="a8"/>
        <w:numPr>
          <w:ilvl w:val="0"/>
          <w:numId w:val="27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干系人利益：</w:t>
      </w:r>
    </w:p>
    <w:p w:rsidR="00423FC6" w:rsidRPr="00614092" w:rsidRDefault="00423FC6" w:rsidP="00E64A8A">
      <w:pPr>
        <w:pStyle w:val="a8"/>
        <w:numPr>
          <w:ilvl w:val="0"/>
          <w:numId w:val="3"/>
        </w:numPr>
        <w:ind w:leftChars="300" w:left="1050" w:firstLineChars="0"/>
      </w:pPr>
      <w:r w:rsidRPr="00614092">
        <w:t>商户：安全、节约运营成本</w:t>
      </w:r>
    </w:p>
    <w:p w:rsidR="00423FC6" w:rsidRPr="00614092" w:rsidRDefault="00423FC6" w:rsidP="00E64A8A">
      <w:pPr>
        <w:pStyle w:val="a8"/>
        <w:numPr>
          <w:ilvl w:val="0"/>
          <w:numId w:val="3"/>
        </w:numPr>
        <w:ind w:leftChars="300" w:left="1050" w:firstLineChars="0"/>
      </w:pPr>
      <w:r w:rsidRPr="00614092">
        <w:t>用户：便捷</w:t>
      </w:r>
    </w:p>
    <w:p w:rsidR="00423FC6" w:rsidRPr="008E603F" w:rsidRDefault="00423FC6" w:rsidP="006B7159">
      <w:pPr>
        <w:pStyle w:val="a8"/>
        <w:numPr>
          <w:ilvl w:val="0"/>
          <w:numId w:val="28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基本路径</w:t>
      </w:r>
      <w:r w:rsidRPr="008E603F">
        <w:rPr>
          <w:rFonts w:ascii="宋体" w:eastAsia="宋体" w:hAnsi="宋体" w:cs="宋体" w:hint="eastAsia"/>
          <w:sz w:val="18"/>
        </w:rPr>
        <w:t>：</w:t>
      </w:r>
    </w:p>
    <w:p w:rsidR="00423FC6" w:rsidRPr="00614092" w:rsidRDefault="00423FC6" w:rsidP="006B7159">
      <w:pPr>
        <w:pStyle w:val="a8"/>
        <w:numPr>
          <w:ilvl w:val="0"/>
          <w:numId w:val="5"/>
        </w:numPr>
        <w:ind w:leftChars="300" w:left="1050" w:firstLineChars="0"/>
      </w:pPr>
      <w:r w:rsidRPr="00614092">
        <w:t>用户选择登录方式</w:t>
      </w:r>
    </w:p>
    <w:p w:rsidR="00423FC6" w:rsidRPr="00614092" w:rsidRDefault="00423FC6" w:rsidP="006B7159">
      <w:pPr>
        <w:pStyle w:val="a8"/>
        <w:numPr>
          <w:ilvl w:val="0"/>
          <w:numId w:val="5"/>
        </w:numPr>
        <w:ind w:leftChars="300" w:left="1050" w:firstLineChars="0"/>
      </w:pPr>
      <w:r w:rsidRPr="00614092">
        <w:t>点击登录</w:t>
      </w:r>
    </w:p>
    <w:p w:rsidR="00423FC6" w:rsidRPr="008E603F" w:rsidRDefault="00423FC6" w:rsidP="006B7159">
      <w:pPr>
        <w:pStyle w:val="a8"/>
        <w:numPr>
          <w:ilvl w:val="0"/>
          <w:numId w:val="28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8"/>
        <w:numPr>
          <w:ilvl w:val="0"/>
          <w:numId w:val="6"/>
        </w:numPr>
        <w:ind w:leftChars="300" w:left="1050" w:firstLineChars="0"/>
      </w:pPr>
      <w:r w:rsidRPr="00614092">
        <w:t>用户没有账户选择注册，系统跳转</w:t>
      </w:r>
    </w:p>
    <w:p w:rsidR="00423FC6" w:rsidRPr="00614092" w:rsidRDefault="00423FC6" w:rsidP="006B7159">
      <w:pPr>
        <w:pStyle w:val="a8"/>
        <w:numPr>
          <w:ilvl w:val="0"/>
          <w:numId w:val="6"/>
        </w:numPr>
        <w:ind w:leftChars="300" w:left="1050" w:firstLineChars="0"/>
      </w:pPr>
      <w:r w:rsidRPr="00614092">
        <w:t>用户选择不登录直接浏览，系统跳转</w:t>
      </w:r>
    </w:p>
    <w:p w:rsidR="00423FC6" w:rsidRPr="00614092" w:rsidRDefault="00423FC6" w:rsidP="006B7159">
      <w:pPr>
        <w:pStyle w:val="a8"/>
        <w:numPr>
          <w:ilvl w:val="0"/>
          <w:numId w:val="6"/>
        </w:numPr>
        <w:ind w:leftChars="300" w:left="1050" w:firstLineChars="0"/>
      </w:pPr>
      <w:r w:rsidRPr="00614092">
        <w:lastRenderedPageBreak/>
        <w:t>用户输入账户不存在或密码错误，系统提醒</w:t>
      </w:r>
    </w:p>
    <w:p w:rsidR="00423FC6" w:rsidRPr="008E603F" w:rsidRDefault="00423FC6" w:rsidP="006B7159">
      <w:pPr>
        <w:pStyle w:val="a8"/>
        <w:numPr>
          <w:ilvl w:val="0"/>
          <w:numId w:val="28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8"/>
        <w:numPr>
          <w:ilvl w:val="0"/>
          <w:numId w:val="7"/>
        </w:numPr>
        <w:ind w:leftChars="300" w:left="1050" w:firstLineChars="0"/>
      </w:pPr>
      <w:r w:rsidRPr="00614092">
        <w:t>登录账户必须存在</w:t>
      </w:r>
    </w:p>
    <w:p w:rsidR="00423FC6" w:rsidRPr="00614092" w:rsidRDefault="00423FC6" w:rsidP="006B7159">
      <w:pPr>
        <w:pStyle w:val="a8"/>
        <w:numPr>
          <w:ilvl w:val="0"/>
          <w:numId w:val="7"/>
        </w:numPr>
        <w:ind w:leftChars="300" w:left="1050" w:firstLineChars="0"/>
      </w:pPr>
      <w:r w:rsidRPr="00614092">
        <w:t>用户名不重复</w:t>
      </w:r>
    </w:p>
    <w:p w:rsidR="00423FC6" w:rsidRPr="00614092" w:rsidRDefault="00423FC6" w:rsidP="006B7159">
      <w:pPr>
        <w:pStyle w:val="a8"/>
        <w:numPr>
          <w:ilvl w:val="0"/>
          <w:numId w:val="7"/>
        </w:numPr>
        <w:ind w:leftChars="300" w:left="1050" w:firstLineChars="0"/>
      </w:pPr>
      <w:r w:rsidRPr="00614092">
        <w:t>登录信息填写完</w:t>
      </w:r>
      <w:r w:rsidRPr="00614092">
        <w:rPr>
          <w:rFonts w:hint="eastAsia"/>
        </w:rPr>
        <w:t>整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t>4.2.2注册</w:t>
      </w:r>
    </w:p>
    <w:p w:rsidR="00423FC6" w:rsidRPr="00614092" w:rsidRDefault="00423FC6" w:rsidP="006B7159">
      <w:pPr>
        <w:pStyle w:val="a8"/>
        <w:numPr>
          <w:ilvl w:val="0"/>
          <w:numId w:val="28"/>
        </w:numPr>
        <w:ind w:leftChars="100" w:left="630" w:firstLineChars="0"/>
      </w:pPr>
      <w:r w:rsidRPr="008E603F">
        <w:rPr>
          <w:b/>
        </w:rPr>
        <w:t>用例名称</w:t>
      </w:r>
      <w:r w:rsidRPr="008E603F">
        <w:rPr>
          <w:rFonts w:ascii="宋体" w:eastAsia="宋体" w:hAnsi="宋体"/>
          <w:color w:val="000000"/>
          <w:sz w:val="18"/>
          <w:lang w:val="zh-CN"/>
        </w:rPr>
        <w:t>：</w:t>
      </w:r>
      <w:r w:rsidRPr="00614092">
        <w:t>注册</w:t>
      </w:r>
    </w:p>
    <w:p w:rsidR="00423FC6" w:rsidRPr="008E603F" w:rsidRDefault="00423FC6" w:rsidP="006B7159">
      <w:pPr>
        <w:pStyle w:val="a8"/>
        <w:numPr>
          <w:ilvl w:val="0"/>
          <w:numId w:val="28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干系人利益：</w:t>
      </w:r>
    </w:p>
    <w:p w:rsidR="00423FC6" w:rsidRPr="00614092" w:rsidRDefault="00423FC6" w:rsidP="006B7159">
      <w:pPr>
        <w:pStyle w:val="a8"/>
        <w:numPr>
          <w:ilvl w:val="0"/>
          <w:numId w:val="8"/>
        </w:numPr>
        <w:ind w:leftChars="300" w:left="1050" w:firstLineChars="0"/>
      </w:pPr>
      <w:r w:rsidRPr="00614092">
        <w:t>商户：安全、节约运营成本</w:t>
      </w:r>
    </w:p>
    <w:p w:rsidR="00423FC6" w:rsidRPr="00614092" w:rsidRDefault="00423FC6" w:rsidP="006B7159">
      <w:pPr>
        <w:pStyle w:val="a8"/>
        <w:numPr>
          <w:ilvl w:val="0"/>
          <w:numId w:val="8"/>
        </w:numPr>
        <w:ind w:leftChars="300" w:left="1050" w:firstLineChars="0"/>
      </w:pPr>
      <w:r w:rsidRPr="00614092">
        <w:t>用户：便捷</w:t>
      </w:r>
    </w:p>
    <w:p w:rsidR="00423FC6" w:rsidRPr="008E603F" w:rsidRDefault="00423FC6" w:rsidP="006B7159">
      <w:pPr>
        <w:pStyle w:val="a8"/>
        <w:numPr>
          <w:ilvl w:val="0"/>
          <w:numId w:val="29"/>
        </w:numPr>
        <w:ind w:leftChars="100" w:left="630" w:firstLineChars="0"/>
        <w:rPr>
          <w:rFonts w:ascii="宋体" w:eastAsia="宋体" w:hAnsi="宋体"/>
          <w:color w:val="000000"/>
          <w:sz w:val="18"/>
          <w:lang w:val="zh-CN"/>
        </w:rPr>
      </w:pPr>
      <w:r w:rsidRPr="008E603F">
        <w:rPr>
          <w:b/>
        </w:rPr>
        <w:t>基本路径：</w:t>
      </w:r>
    </w:p>
    <w:p w:rsidR="00423FC6" w:rsidRPr="00614092" w:rsidRDefault="00423FC6" w:rsidP="006B7159">
      <w:pPr>
        <w:pStyle w:val="a8"/>
        <w:numPr>
          <w:ilvl w:val="0"/>
          <w:numId w:val="9"/>
        </w:numPr>
        <w:ind w:leftChars="300" w:left="1050" w:firstLineChars="0"/>
      </w:pPr>
      <w:r w:rsidRPr="00614092">
        <w:t>填写用户名和密码</w:t>
      </w:r>
    </w:p>
    <w:p w:rsidR="00423FC6" w:rsidRPr="00614092" w:rsidRDefault="00423FC6" w:rsidP="006B7159">
      <w:pPr>
        <w:pStyle w:val="a8"/>
        <w:numPr>
          <w:ilvl w:val="0"/>
          <w:numId w:val="9"/>
        </w:numPr>
        <w:ind w:leftChars="300" w:left="1050" w:firstLineChars="0"/>
      </w:pPr>
      <w:r w:rsidRPr="00614092">
        <w:t>点击注册</w:t>
      </w:r>
    </w:p>
    <w:p w:rsidR="00423FC6" w:rsidRPr="008E603F" w:rsidRDefault="00423FC6" w:rsidP="006B7159">
      <w:pPr>
        <w:pStyle w:val="a8"/>
        <w:numPr>
          <w:ilvl w:val="0"/>
          <w:numId w:val="29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8"/>
        <w:numPr>
          <w:ilvl w:val="0"/>
          <w:numId w:val="10"/>
        </w:numPr>
        <w:ind w:leftChars="300" w:left="1050" w:firstLineChars="0"/>
      </w:pPr>
      <w:r w:rsidRPr="00614092">
        <w:t>用户选择不注册直接浏览，系统跳转</w:t>
      </w:r>
    </w:p>
    <w:p w:rsidR="00423FC6" w:rsidRPr="00614092" w:rsidRDefault="00423FC6" w:rsidP="006B7159">
      <w:pPr>
        <w:pStyle w:val="a8"/>
        <w:numPr>
          <w:ilvl w:val="0"/>
          <w:numId w:val="10"/>
        </w:numPr>
        <w:ind w:leftChars="300" w:left="1050" w:firstLineChars="0"/>
      </w:pPr>
      <w:r w:rsidRPr="00614092">
        <w:t>用户输入用户名已存在，系统提醒</w:t>
      </w:r>
    </w:p>
    <w:p w:rsidR="00423FC6" w:rsidRPr="008E603F" w:rsidRDefault="00423FC6" w:rsidP="006B7159">
      <w:pPr>
        <w:pStyle w:val="a8"/>
        <w:numPr>
          <w:ilvl w:val="0"/>
          <w:numId w:val="29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8"/>
        <w:numPr>
          <w:ilvl w:val="0"/>
          <w:numId w:val="11"/>
        </w:numPr>
        <w:ind w:leftChars="300" w:left="1050" w:firstLineChars="0"/>
      </w:pPr>
      <w:r w:rsidRPr="00614092">
        <w:t>用户名不重复</w:t>
      </w:r>
    </w:p>
    <w:p w:rsidR="00423FC6" w:rsidRPr="00614092" w:rsidRDefault="00423FC6" w:rsidP="006B7159">
      <w:pPr>
        <w:pStyle w:val="a8"/>
        <w:numPr>
          <w:ilvl w:val="0"/>
          <w:numId w:val="11"/>
        </w:numPr>
        <w:ind w:leftChars="300" w:left="1050" w:firstLineChars="0"/>
      </w:pPr>
      <w:r w:rsidRPr="00614092">
        <w:t>注册信息填写完整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t>4.2.3发布作品</w:t>
      </w:r>
    </w:p>
    <w:p w:rsidR="00423FC6" w:rsidRPr="00614092" w:rsidRDefault="00423FC6" w:rsidP="006B7159">
      <w:pPr>
        <w:pStyle w:val="a8"/>
        <w:numPr>
          <w:ilvl w:val="0"/>
          <w:numId w:val="29"/>
        </w:numPr>
        <w:ind w:leftChars="100" w:left="630" w:firstLineChars="0"/>
      </w:pPr>
      <w:r w:rsidRPr="008E603F">
        <w:rPr>
          <w:b/>
        </w:rPr>
        <w:t>用例名称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发布作</w:t>
      </w:r>
      <w:r w:rsidRPr="00614092">
        <w:rPr>
          <w:rFonts w:hint="eastAsia"/>
        </w:rPr>
        <w:t>品</w:t>
      </w:r>
    </w:p>
    <w:p w:rsidR="00423FC6" w:rsidRPr="008E603F" w:rsidRDefault="00423FC6" w:rsidP="006B7159">
      <w:pPr>
        <w:pStyle w:val="a8"/>
        <w:numPr>
          <w:ilvl w:val="0"/>
          <w:numId w:val="29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基本路径：</w:t>
      </w:r>
    </w:p>
    <w:p w:rsidR="00423FC6" w:rsidRPr="00614092" w:rsidRDefault="00423FC6" w:rsidP="006B7159">
      <w:pPr>
        <w:pStyle w:val="a8"/>
        <w:numPr>
          <w:ilvl w:val="0"/>
          <w:numId w:val="12"/>
        </w:numPr>
        <w:ind w:leftChars="300" w:left="1050" w:firstLineChars="0"/>
      </w:pPr>
      <w:r w:rsidRPr="00614092">
        <w:t>用户选择发布类型</w:t>
      </w:r>
    </w:p>
    <w:p w:rsidR="00423FC6" w:rsidRPr="00614092" w:rsidRDefault="00423FC6" w:rsidP="006B7159">
      <w:pPr>
        <w:pStyle w:val="a8"/>
        <w:numPr>
          <w:ilvl w:val="0"/>
          <w:numId w:val="12"/>
        </w:numPr>
        <w:ind w:leftChars="300" w:left="1050" w:firstLineChars="0"/>
      </w:pPr>
      <w:r w:rsidRPr="00614092">
        <w:t>编辑发布内容</w:t>
      </w:r>
    </w:p>
    <w:p w:rsidR="00423FC6" w:rsidRPr="00614092" w:rsidRDefault="00423FC6" w:rsidP="006B7159">
      <w:pPr>
        <w:pStyle w:val="a8"/>
        <w:numPr>
          <w:ilvl w:val="0"/>
          <w:numId w:val="12"/>
        </w:numPr>
        <w:ind w:leftChars="300" w:left="1050" w:firstLineChars="0"/>
      </w:pPr>
      <w:r w:rsidRPr="00614092">
        <w:t>确认发布</w:t>
      </w:r>
    </w:p>
    <w:p w:rsidR="00423FC6" w:rsidRPr="008E603F" w:rsidRDefault="00423FC6" w:rsidP="006B7159">
      <w:pPr>
        <w:pStyle w:val="a8"/>
        <w:numPr>
          <w:ilvl w:val="0"/>
          <w:numId w:val="30"/>
        </w:numPr>
        <w:ind w:leftChars="100" w:left="630" w:firstLineChars="0"/>
        <w:rPr>
          <w:sz w:val="18"/>
        </w:rPr>
      </w:pPr>
      <w:r w:rsidRPr="008E603F">
        <w:rPr>
          <w:b/>
        </w:rPr>
        <w:t>扩展路径</w:t>
      </w:r>
      <w:r w:rsidRPr="008E603F">
        <w:rPr>
          <w:sz w:val="18"/>
        </w:rPr>
        <w:t>：</w:t>
      </w:r>
    </w:p>
    <w:p w:rsidR="00423FC6" w:rsidRPr="00614092" w:rsidRDefault="00423FC6" w:rsidP="006B7159">
      <w:pPr>
        <w:pStyle w:val="a8"/>
        <w:numPr>
          <w:ilvl w:val="0"/>
          <w:numId w:val="13"/>
        </w:numPr>
        <w:ind w:leftChars="300" w:left="1050" w:firstLineChars="0"/>
      </w:pPr>
      <w:r w:rsidRPr="00614092">
        <w:t>用户中途退出，是否保存编辑进度，系统提醒</w:t>
      </w:r>
    </w:p>
    <w:p w:rsidR="00423FC6" w:rsidRPr="00614092" w:rsidRDefault="00423FC6" w:rsidP="006B7159">
      <w:pPr>
        <w:pStyle w:val="a8"/>
        <w:numPr>
          <w:ilvl w:val="0"/>
          <w:numId w:val="13"/>
        </w:numPr>
        <w:ind w:leftChars="300" w:left="1050" w:firstLineChars="0"/>
      </w:pPr>
      <w:r w:rsidRPr="00614092">
        <w:t>网络问题，发布失败，是否保存草稿，系统提醒</w:t>
      </w:r>
    </w:p>
    <w:p w:rsidR="00423FC6" w:rsidRPr="008E603F" w:rsidRDefault="00423FC6" w:rsidP="006B7159">
      <w:pPr>
        <w:pStyle w:val="a8"/>
        <w:numPr>
          <w:ilvl w:val="0"/>
          <w:numId w:val="30"/>
        </w:numPr>
        <w:ind w:leftChars="100" w:left="630" w:firstLineChars="0"/>
        <w:rPr>
          <w:b/>
        </w:rPr>
      </w:pPr>
      <w:r w:rsidRPr="008E603F">
        <w:rPr>
          <w:b/>
        </w:rPr>
        <w:t>业务用例</w:t>
      </w:r>
    </w:p>
    <w:p w:rsidR="00423FC6" w:rsidRPr="00614092" w:rsidRDefault="00423FC6" w:rsidP="006B7159">
      <w:pPr>
        <w:pStyle w:val="a8"/>
        <w:numPr>
          <w:ilvl w:val="0"/>
          <w:numId w:val="14"/>
        </w:numPr>
        <w:ind w:leftChars="300" w:left="1050" w:firstLineChars="0"/>
      </w:pPr>
      <w:r w:rsidRPr="00614092">
        <w:t>发布健康信息</w:t>
      </w:r>
    </w:p>
    <w:p w:rsidR="008E603F" w:rsidRPr="008E603F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8E603F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4.2.3.1发布视频</w:t>
      </w:r>
    </w:p>
    <w:p w:rsidR="00423FC6" w:rsidRPr="008E603F" w:rsidRDefault="00423FC6" w:rsidP="006B7159">
      <w:pPr>
        <w:pStyle w:val="a8"/>
        <w:numPr>
          <w:ilvl w:val="0"/>
          <w:numId w:val="30"/>
        </w:numPr>
        <w:ind w:leftChars="100" w:left="630" w:firstLineChars="0"/>
        <w:rPr>
          <w:sz w:val="18"/>
        </w:rPr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发布视频</w:t>
      </w:r>
    </w:p>
    <w:p w:rsidR="00423FC6" w:rsidRPr="008E603F" w:rsidRDefault="00423FC6" w:rsidP="006B7159">
      <w:pPr>
        <w:pStyle w:val="a8"/>
        <w:numPr>
          <w:ilvl w:val="0"/>
          <w:numId w:val="30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基本路径：</w:t>
      </w:r>
    </w:p>
    <w:p w:rsidR="00423FC6" w:rsidRPr="00614092" w:rsidRDefault="00423FC6" w:rsidP="006B7159">
      <w:pPr>
        <w:pStyle w:val="a8"/>
        <w:numPr>
          <w:ilvl w:val="0"/>
          <w:numId w:val="15"/>
        </w:numPr>
        <w:ind w:leftChars="300" w:left="1050" w:firstLineChars="0"/>
      </w:pPr>
      <w:r w:rsidRPr="00614092">
        <w:t>选择已有视频</w:t>
      </w:r>
    </w:p>
    <w:p w:rsidR="00423FC6" w:rsidRPr="00614092" w:rsidRDefault="00423FC6" w:rsidP="006B7159">
      <w:pPr>
        <w:pStyle w:val="a8"/>
        <w:numPr>
          <w:ilvl w:val="0"/>
          <w:numId w:val="15"/>
        </w:numPr>
        <w:ind w:leftChars="300" w:left="1050" w:firstLineChars="0"/>
      </w:pPr>
      <w:r w:rsidRPr="00614092">
        <w:t>发表视频</w:t>
      </w:r>
    </w:p>
    <w:p w:rsidR="00423FC6" w:rsidRPr="008E603F" w:rsidRDefault="00423FC6" w:rsidP="006B7159">
      <w:pPr>
        <w:pStyle w:val="a8"/>
        <w:numPr>
          <w:ilvl w:val="0"/>
          <w:numId w:val="31"/>
        </w:numPr>
        <w:ind w:leftChars="100" w:left="630" w:firstLineChars="0"/>
        <w:rPr>
          <w:sz w:val="18"/>
        </w:rPr>
      </w:pPr>
      <w:r w:rsidRPr="008E603F">
        <w:rPr>
          <w:b/>
        </w:rPr>
        <w:t>扩展路径</w:t>
      </w:r>
      <w:r w:rsidRPr="008E603F">
        <w:rPr>
          <w:sz w:val="18"/>
        </w:rPr>
        <w:t>：</w:t>
      </w:r>
    </w:p>
    <w:p w:rsidR="00423FC6" w:rsidRPr="00614092" w:rsidRDefault="00423FC6" w:rsidP="006B7159">
      <w:pPr>
        <w:pStyle w:val="a8"/>
        <w:numPr>
          <w:ilvl w:val="0"/>
          <w:numId w:val="16"/>
        </w:numPr>
        <w:ind w:leftChars="300" w:left="1050" w:firstLineChars="0"/>
      </w:pPr>
      <w:r w:rsidRPr="00614092">
        <w:t>录制视频上传</w:t>
      </w:r>
    </w:p>
    <w:p w:rsidR="00423FC6" w:rsidRPr="008E603F" w:rsidRDefault="00423FC6" w:rsidP="006B7159">
      <w:pPr>
        <w:pStyle w:val="a8"/>
        <w:numPr>
          <w:ilvl w:val="0"/>
          <w:numId w:val="31"/>
        </w:numPr>
        <w:ind w:leftChars="100" w:left="630" w:firstLineChars="0"/>
        <w:rPr>
          <w:sz w:val="18"/>
        </w:rPr>
      </w:pPr>
      <w:r w:rsidRPr="008E603F">
        <w:rPr>
          <w:b/>
        </w:rPr>
        <w:t>业务用例</w:t>
      </w:r>
      <w:r w:rsidRPr="008E603F">
        <w:rPr>
          <w:sz w:val="18"/>
        </w:rPr>
        <w:t>：</w:t>
      </w:r>
    </w:p>
    <w:p w:rsidR="00423FC6" w:rsidRPr="00614092" w:rsidRDefault="00423FC6" w:rsidP="006B7159">
      <w:pPr>
        <w:pStyle w:val="a8"/>
        <w:numPr>
          <w:ilvl w:val="0"/>
          <w:numId w:val="17"/>
        </w:numPr>
        <w:ind w:leftChars="300" w:left="1050" w:firstLineChars="0"/>
      </w:pPr>
      <w:r w:rsidRPr="00614092">
        <w:t>视频时间应超过</w:t>
      </w:r>
      <w:r w:rsidRPr="00614092">
        <w:t>15</w:t>
      </w:r>
      <w:r w:rsidRPr="00614092">
        <w:t>秒</w:t>
      </w:r>
    </w:p>
    <w:p w:rsidR="00423FC6" w:rsidRPr="008E603F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8E603F">
        <w:rPr>
          <w:rFonts w:asciiTheme="majorEastAsia" w:eastAsiaTheme="majorEastAsia" w:hAnsiTheme="majorEastAsia" w:hint="eastAsia"/>
          <w:b/>
          <w:sz w:val="24"/>
          <w:szCs w:val="24"/>
        </w:rPr>
        <w:t>4.2.3.2发布文章</w:t>
      </w:r>
    </w:p>
    <w:p w:rsidR="00423FC6" w:rsidRPr="00614092" w:rsidRDefault="00423FC6" w:rsidP="006B7159">
      <w:pPr>
        <w:pStyle w:val="a8"/>
        <w:numPr>
          <w:ilvl w:val="0"/>
          <w:numId w:val="31"/>
        </w:numPr>
        <w:ind w:leftChars="100" w:left="630" w:firstLineChars="0"/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发布文章</w:t>
      </w:r>
    </w:p>
    <w:p w:rsidR="00423FC6" w:rsidRPr="008E603F" w:rsidRDefault="00423FC6" w:rsidP="006B7159">
      <w:pPr>
        <w:pStyle w:val="a8"/>
        <w:numPr>
          <w:ilvl w:val="0"/>
          <w:numId w:val="31"/>
        </w:numPr>
        <w:ind w:leftChars="100" w:left="630" w:firstLineChars="0"/>
        <w:rPr>
          <w:b/>
        </w:rPr>
      </w:pPr>
      <w:r w:rsidRPr="008E603F">
        <w:rPr>
          <w:b/>
        </w:rPr>
        <w:t>基本路径</w:t>
      </w:r>
    </w:p>
    <w:p w:rsidR="00423FC6" w:rsidRPr="00614092" w:rsidRDefault="00423FC6" w:rsidP="006B7159">
      <w:pPr>
        <w:pStyle w:val="a8"/>
        <w:numPr>
          <w:ilvl w:val="0"/>
          <w:numId w:val="18"/>
        </w:numPr>
        <w:ind w:leftChars="300" w:left="1050" w:firstLineChars="0"/>
      </w:pPr>
      <w:r w:rsidRPr="00614092">
        <w:t>编辑文章内容</w:t>
      </w:r>
    </w:p>
    <w:p w:rsidR="00423FC6" w:rsidRPr="00614092" w:rsidRDefault="00423FC6" w:rsidP="006B7159">
      <w:pPr>
        <w:pStyle w:val="a8"/>
        <w:numPr>
          <w:ilvl w:val="0"/>
          <w:numId w:val="18"/>
        </w:numPr>
        <w:ind w:leftChars="300" w:left="1050" w:firstLineChars="0"/>
      </w:pPr>
      <w:r w:rsidRPr="00614092">
        <w:t>发表文章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8"/>
        <w:numPr>
          <w:ilvl w:val="0"/>
          <w:numId w:val="19"/>
        </w:numPr>
        <w:ind w:leftChars="300" w:left="1050" w:firstLineChars="0"/>
      </w:pPr>
      <w:r w:rsidRPr="00614092">
        <w:t>插入图片，表情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8"/>
        <w:numPr>
          <w:ilvl w:val="0"/>
          <w:numId w:val="20"/>
        </w:numPr>
        <w:ind w:leftChars="300" w:left="1050" w:firstLineChars="0"/>
      </w:pPr>
      <w:r w:rsidRPr="00614092">
        <w:t>无</w:t>
      </w:r>
    </w:p>
    <w:p w:rsidR="00423FC6" w:rsidRPr="008E603F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8E603F">
        <w:rPr>
          <w:rFonts w:asciiTheme="majorEastAsia" w:eastAsiaTheme="majorEastAsia" w:hAnsiTheme="majorEastAsia" w:hint="eastAsia"/>
          <w:b/>
          <w:sz w:val="24"/>
          <w:szCs w:val="24"/>
        </w:rPr>
        <w:t>4.2.4查看详情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：查看详情</w:t>
      </w:r>
    </w:p>
    <w:p w:rsidR="00423FC6" w:rsidRPr="00423FC6" w:rsidRDefault="00423FC6" w:rsidP="00E64A8A">
      <w:pPr>
        <w:pStyle w:val="a8"/>
        <w:numPr>
          <w:ilvl w:val="0"/>
          <w:numId w:val="2"/>
        </w:numPr>
        <w:ind w:leftChars="100" w:left="630" w:firstLineChars="0"/>
        <w:rPr>
          <w:b/>
        </w:rPr>
      </w:pPr>
      <w:r w:rsidRPr="00423FC6">
        <w:rPr>
          <w:b/>
        </w:rPr>
        <w:t>基本路径：</w:t>
      </w:r>
    </w:p>
    <w:p w:rsidR="00423FC6" w:rsidRPr="00614092" w:rsidRDefault="00423FC6" w:rsidP="006B7159">
      <w:pPr>
        <w:pStyle w:val="a8"/>
        <w:numPr>
          <w:ilvl w:val="0"/>
          <w:numId w:val="21"/>
        </w:numPr>
        <w:ind w:leftChars="300" w:left="1050" w:firstLineChars="0"/>
      </w:pPr>
      <w:r w:rsidRPr="00614092">
        <w:t>点击进入详情页进行查看详细信息</w:t>
      </w:r>
    </w:p>
    <w:p w:rsidR="00423FC6" w:rsidRPr="00614092" w:rsidRDefault="00423FC6" w:rsidP="006B7159">
      <w:pPr>
        <w:pStyle w:val="a8"/>
        <w:numPr>
          <w:ilvl w:val="0"/>
          <w:numId w:val="21"/>
        </w:numPr>
        <w:ind w:leftChars="300" w:left="1050" w:firstLineChars="0"/>
      </w:pPr>
      <w:r w:rsidRPr="00614092">
        <w:t>返回详情页回到上一级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8"/>
        <w:numPr>
          <w:ilvl w:val="0"/>
          <w:numId w:val="22"/>
        </w:numPr>
        <w:ind w:leftChars="300" w:left="1050" w:firstLineChars="0"/>
      </w:pPr>
      <w:r w:rsidRPr="00614092">
        <w:t>可以选择评论、点赞</w:t>
      </w:r>
    </w:p>
    <w:p w:rsidR="00423FC6" w:rsidRPr="00614092" w:rsidRDefault="00423FC6" w:rsidP="006B7159">
      <w:pPr>
        <w:pStyle w:val="a8"/>
        <w:numPr>
          <w:ilvl w:val="0"/>
          <w:numId w:val="22"/>
        </w:numPr>
        <w:ind w:leftChars="300" w:left="1050" w:firstLineChars="0"/>
      </w:pPr>
      <w:r w:rsidRPr="00614092">
        <w:t>可以向他人提问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8"/>
        <w:numPr>
          <w:ilvl w:val="0"/>
          <w:numId w:val="23"/>
        </w:numPr>
        <w:ind w:leftChars="300" w:left="1050" w:firstLineChars="0"/>
      </w:pPr>
      <w:r w:rsidRPr="00614092">
        <w:t>无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t>4.2.5接收消息</w:t>
      </w:r>
    </w:p>
    <w:p w:rsidR="00423FC6" w:rsidRPr="00614092" w:rsidRDefault="00423FC6" w:rsidP="006B7159">
      <w:pPr>
        <w:pStyle w:val="a8"/>
        <w:numPr>
          <w:ilvl w:val="0"/>
          <w:numId w:val="32"/>
        </w:numPr>
        <w:ind w:leftChars="100" w:left="630" w:firstLineChars="0"/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接收消息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lastRenderedPageBreak/>
        <w:t>基本路径：</w:t>
      </w:r>
    </w:p>
    <w:p w:rsidR="00423FC6" w:rsidRPr="00614092" w:rsidRDefault="00423FC6" w:rsidP="006B7159">
      <w:pPr>
        <w:pStyle w:val="a8"/>
        <w:numPr>
          <w:ilvl w:val="0"/>
          <w:numId w:val="24"/>
        </w:numPr>
        <w:ind w:leftChars="300" w:left="1050" w:firstLineChars="0"/>
      </w:pPr>
      <w:r w:rsidRPr="00614092">
        <w:t>点击查看系统提示的消息</w:t>
      </w:r>
    </w:p>
    <w:p w:rsidR="00423FC6" w:rsidRPr="00614092" w:rsidRDefault="00423FC6" w:rsidP="006B7159">
      <w:pPr>
        <w:pStyle w:val="a8"/>
        <w:numPr>
          <w:ilvl w:val="0"/>
          <w:numId w:val="24"/>
        </w:numPr>
        <w:ind w:leftChars="300" w:left="1050" w:firstLineChars="0"/>
      </w:pPr>
      <w:r w:rsidRPr="00614092">
        <w:t>点击查看接收其他用户的消息</w:t>
      </w:r>
    </w:p>
    <w:p w:rsidR="00423FC6" w:rsidRPr="00614092" w:rsidRDefault="00423FC6" w:rsidP="006B7159">
      <w:pPr>
        <w:pStyle w:val="a8"/>
        <w:numPr>
          <w:ilvl w:val="0"/>
          <w:numId w:val="24"/>
        </w:numPr>
        <w:ind w:leftChars="300" w:left="1050" w:firstLineChars="0"/>
      </w:pPr>
      <w:r w:rsidRPr="00614092">
        <w:t>查看完成后可以返回到上一级</w:t>
      </w:r>
    </w:p>
    <w:p w:rsidR="00423FC6" w:rsidRPr="008E603F" w:rsidRDefault="00423FC6" w:rsidP="006B7159">
      <w:pPr>
        <w:pStyle w:val="a8"/>
        <w:numPr>
          <w:ilvl w:val="0"/>
          <w:numId w:val="33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8"/>
        <w:numPr>
          <w:ilvl w:val="0"/>
          <w:numId w:val="25"/>
        </w:numPr>
        <w:ind w:leftChars="300" w:left="1050" w:firstLineChars="0"/>
      </w:pPr>
      <w:r w:rsidRPr="00614092">
        <w:t>消息可以是选择评论、点赞</w:t>
      </w:r>
    </w:p>
    <w:p w:rsidR="00423FC6" w:rsidRPr="00614092" w:rsidRDefault="00423FC6" w:rsidP="006B7159">
      <w:pPr>
        <w:pStyle w:val="a8"/>
        <w:numPr>
          <w:ilvl w:val="0"/>
          <w:numId w:val="25"/>
        </w:numPr>
        <w:ind w:leftChars="300" w:left="1050" w:firstLineChars="0"/>
      </w:pPr>
      <w:r w:rsidRPr="00614092">
        <w:t>用户可以对接收的消息进行回复</w:t>
      </w:r>
    </w:p>
    <w:p w:rsidR="00423FC6" w:rsidRPr="00614092" w:rsidRDefault="00423FC6" w:rsidP="006B7159">
      <w:pPr>
        <w:pStyle w:val="a8"/>
        <w:numPr>
          <w:ilvl w:val="0"/>
          <w:numId w:val="25"/>
        </w:numPr>
        <w:ind w:leftChars="300" w:left="1050" w:firstLineChars="0"/>
      </w:pPr>
      <w:r w:rsidRPr="00614092">
        <w:t>系统消息一般是对系统更新或者用户的提示</w:t>
      </w:r>
    </w:p>
    <w:p w:rsidR="00423FC6" w:rsidRPr="008E603F" w:rsidRDefault="00423FC6" w:rsidP="006B7159">
      <w:pPr>
        <w:pStyle w:val="a8"/>
        <w:numPr>
          <w:ilvl w:val="0"/>
          <w:numId w:val="33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8"/>
        <w:numPr>
          <w:ilvl w:val="0"/>
          <w:numId w:val="26"/>
        </w:numPr>
        <w:ind w:leftChars="300" w:left="1050" w:firstLineChars="0"/>
      </w:pPr>
      <w:r w:rsidRPr="00614092">
        <w:t>消息可以是评论、点赞</w:t>
      </w:r>
    </w:p>
    <w:p w:rsidR="00423FC6" w:rsidRPr="00614092" w:rsidRDefault="00423FC6" w:rsidP="006B7159">
      <w:pPr>
        <w:pStyle w:val="a8"/>
        <w:numPr>
          <w:ilvl w:val="0"/>
          <w:numId w:val="26"/>
        </w:numPr>
        <w:ind w:leftChars="300" w:left="1050" w:firstLineChars="0"/>
      </w:pPr>
      <w:r w:rsidRPr="00614092">
        <w:t>用户可以清空消息</w:t>
      </w:r>
    </w:p>
    <w:p w:rsidR="00C6427F" w:rsidRDefault="000B5EB3">
      <w:pPr>
        <w:pStyle w:val="1"/>
      </w:pPr>
      <w:bookmarkStart w:id="30" w:name="_Toc290468065"/>
      <w:bookmarkStart w:id="31" w:name="_Toc301360621"/>
      <w:r>
        <w:rPr>
          <w:rFonts w:hint="eastAsia"/>
        </w:rPr>
        <w:t>非功能性需求</w:t>
      </w:r>
      <w:bookmarkEnd w:id="30"/>
      <w:bookmarkEnd w:id="31"/>
    </w:p>
    <w:p w:rsidR="00C6427F" w:rsidRDefault="000B5EB3">
      <w:pPr>
        <w:pStyle w:val="2"/>
      </w:pPr>
      <w:bookmarkStart w:id="32" w:name="_Toc290468066"/>
      <w:bookmarkStart w:id="33" w:name="_Toc301360622"/>
      <w:r>
        <w:rPr>
          <w:rFonts w:hint="eastAsia"/>
        </w:rPr>
        <w:t>指标参数</w:t>
      </w:r>
      <w:bookmarkEnd w:id="32"/>
      <w:bookmarkEnd w:id="33"/>
    </w:p>
    <w:p w:rsidR="00C6427F" w:rsidRDefault="000B5EB3">
      <w:pPr>
        <w:pStyle w:val="3"/>
      </w:pPr>
      <w:bookmarkStart w:id="34" w:name="_Toc290468067"/>
      <w:bookmarkStart w:id="35" w:name="_Toc301360623"/>
      <w:r>
        <w:rPr>
          <w:rFonts w:hint="eastAsia"/>
        </w:rPr>
        <w:t>性能参数</w:t>
      </w:r>
      <w:bookmarkEnd w:id="34"/>
      <w:bookmarkEnd w:id="35"/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并发用户数支持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平均并发请求数：</w:t>
      </w:r>
      <w:r w:rsidRPr="00BF4412">
        <w:t>8-12</w:t>
      </w:r>
      <w:r w:rsidRPr="00BF4412">
        <w:rPr>
          <w:rFonts w:hint="eastAsia"/>
        </w:rPr>
        <w:t>个</w:t>
      </w:r>
      <w:r w:rsidRPr="00BF4412">
        <w:t>/</w:t>
      </w:r>
      <w:r w:rsidRPr="00BF4412">
        <w:rPr>
          <w:rFonts w:hint="eastAsia"/>
        </w:rPr>
        <w:t>秒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峰值并发请求数：</w:t>
      </w:r>
      <w:r w:rsidRPr="00BF4412">
        <w:t>18-20</w:t>
      </w:r>
      <w:r w:rsidRPr="00BF4412">
        <w:rPr>
          <w:rFonts w:hint="eastAsia"/>
        </w:rPr>
        <w:t>个</w:t>
      </w:r>
      <w:r w:rsidRPr="00BF4412">
        <w:t>/</w:t>
      </w:r>
      <w:r w:rsidRPr="00BF4412">
        <w:rPr>
          <w:rFonts w:hint="eastAsia"/>
        </w:rPr>
        <w:t>秒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响应速度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平均并发时的响应速度：</w:t>
      </w:r>
      <w:r w:rsidRPr="00BF4412">
        <w:t>200-300</w:t>
      </w:r>
      <w:r w:rsidRPr="00BF4412">
        <w:rPr>
          <w:rFonts w:hint="eastAsia"/>
        </w:rPr>
        <w:t>毫秒</w:t>
      </w:r>
      <w:r w:rsidRPr="00BF4412">
        <w:t>/</w:t>
      </w:r>
      <w:r w:rsidRPr="00BF4412">
        <w:rPr>
          <w:rFonts w:hint="eastAsia"/>
        </w:rPr>
        <w:t>请求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峰值并发时的响应速度：</w:t>
      </w:r>
      <w:r w:rsidRPr="00BF4412">
        <w:t>800-1000</w:t>
      </w:r>
      <w:r w:rsidRPr="00BF4412">
        <w:rPr>
          <w:rFonts w:hint="eastAsia"/>
        </w:rPr>
        <w:t>毫秒</w:t>
      </w:r>
      <w:r w:rsidRPr="00BF4412">
        <w:t>/</w:t>
      </w:r>
      <w:r w:rsidRPr="00BF4412">
        <w:rPr>
          <w:rFonts w:hint="eastAsia"/>
        </w:rPr>
        <w:t>请求</w:t>
      </w:r>
    </w:p>
    <w:p w:rsidR="00C6427F" w:rsidRDefault="000B5EB3">
      <w:pPr>
        <w:pStyle w:val="3"/>
      </w:pPr>
      <w:bookmarkStart w:id="36" w:name="_Toc301360624"/>
      <w:bookmarkStart w:id="37" w:name="_Toc290468068"/>
      <w:r>
        <w:rPr>
          <w:rFonts w:hint="eastAsia"/>
        </w:rPr>
        <w:t>并发用户数</w:t>
      </w:r>
      <w:bookmarkEnd w:id="36"/>
      <w:bookmarkEnd w:id="37"/>
    </w:p>
    <w:p w:rsidR="00C6427F" w:rsidRPr="00BF4412" w:rsidRDefault="000B5EB3" w:rsidP="00DD3447">
      <w:pPr>
        <w:ind w:firstLine="420"/>
      </w:pPr>
      <w:r w:rsidRPr="00BF4412">
        <w:rPr>
          <w:rFonts w:hint="eastAsia"/>
        </w:rPr>
        <w:t>预计每天</w:t>
      </w:r>
      <w:r w:rsidRPr="00BF4412">
        <w:rPr>
          <w:rFonts w:hint="eastAsia"/>
        </w:rPr>
        <w:t>100000</w:t>
      </w:r>
      <w:r w:rsidRPr="00BF4412">
        <w:rPr>
          <w:rFonts w:hint="eastAsia"/>
        </w:rPr>
        <w:t>笔业务，中国移动</w:t>
      </w:r>
      <w:r w:rsidRPr="00BF4412">
        <w:rPr>
          <w:rFonts w:hint="eastAsia"/>
        </w:rPr>
        <w:t>7000</w:t>
      </w:r>
      <w:r w:rsidRPr="00BF4412">
        <w:rPr>
          <w:rFonts w:hint="eastAsia"/>
        </w:rPr>
        <w:t>多万用户，按照</w:t>
      </w:r>
      <w:r w:rsidRPr="00BF4412">
        <w:rPr>
          <w:rFonts w:hint="eastAsia"/>
        </w:rPr>
        <w:t>1%</w:t>
      </w:r>
      <w:r w:rsidRPr="00BF4412">
        <w:rPr>
          <w:rFonts w:hint="eastAsia"/>
        </w:rPr>
        <w:t>，</w:t>
      </w:r>
      <w:r w:rsidRPr="00BF4412">
        <w:rPr>
          <w:rFonts w:hint="eastAsia"/>
        </w:rPr>
        <w:t>10%</w:t>
      </w:r>
      <w:r w:rsidRPr="00BF4412">
        <w:rPr>
          <w:rFonts w:hint="eastAsia"/>
        </w:rPr>
        <w:t>计算系统容量。计算公式：</w:t>
      </w:r>
      <w:r w:rsidRPr="00BF4412">
        <w:rPr>
          <w:rFonts w:hint="eastAsia"/>
        </w:rPr>
        <w:t>100000</w:t>
      </w:r>
      <w:r w:rsidRPr="00BF4412">
        <w:rPr>
          <w:rFonts w:hint="eastAsia"/>
        </w:rPr>
        <w:t>笔</w:t>
      </w:r>
      <w:r w:rsidRPr="00BF4412">
        <w:rPr>
          <w:rFonts w:hint="eastAsia"/>
        </w:rPr>
        <w:t>/12</w:t>
      </w:r>
      <w:r w:rsidRPr="00BF4412">
        <w:rPr>
          <w:rFonts w:hint="eastAsia"/>
        </w:rPr>
        <w:t>小时</w:t>
      </w:r>
      <w:r w:rsidRPr="00BF4412">
        <w:rPr>
          <w:rFonts w:hint="eastAsia"/>
        </w:rPr>
        <w:t>/60</w:t>
      </w:r>
      <w:r w:rsidRPr="00BF4412">
        <w:rPr>
          <w:rFonts w:hint="eastAsia"/>
        </w:rPr>
        <w:t>分</w:t>
      </w:r>
      <w:r w:rsidRPr="00BF4412">
        <w:rPr>
          <w:rFonts w:hint="eastAsia"/>
        </w:rPr>
        <w:t>/60</w:t>
      </w:r>
      <w:r w:rsidRPr="00BF4412">
        <w:rPr>
          <w:rFonts w:hint="eastAsia"/>
        </w:rPr>
        <w:t>秒约等于</w:t>
      </w:r>
      <w:r w:rsidRPr="00BF4412">
        <w:rPr>
          <w:rFonts w:hint="eastAsia"/>
        </w:rPr>
        <w:t>2.4</w:t>
      </w:r>
      <w:r w:rsidRPr="00BF4412">
        <w:rPr>
          <w:rFonts w:hint="eastAsia"/>
        </w:rPr>
        <w:t>笔</w:t>
      </w:r>
      <w:r w:rsidRPr="00BF4412">
        <w:rPr>
          <w:rFonts w:hint="eastAsia"/>
        </w:rPr>
        <w:t>/</w:t>
      </w:r>
      <w:r w:rsidRPr="00BF4412">
        <w:rPr>
          <w:rFonts w:hint="eastAsia"/>
        </w:rPr>
        <w:t>秒；</w:t>
      </w:r>
    </w:p>
    <w:p w:rsidR="00C6427F" w:rsidRPr="00BF4412" w:rsidRDefault="000B5EB3" w:rsidP="00DD3447">
      <w:pPr>
        <w:ind w:firstLine="420"/>
      </w:pPr>
      <w:r w:rsidRPr="00BF4412">
        <w:rPr>
          <w:rFonts w:hint="eastAsia"/>
        </w:rPr>
        <w:t>注：客户使用时间大多集中在白天，所以按照</w:t>
      </w:r>
      <w:r w:rsidRPr="00BF4412">
        <w:rPr>
          <w:rFonts w:hint="eastAsia"/>
        </w:rPr>
        <w:t>12</w:t>
      </w:r>
      <w:r w:rsidRPr="00BF4412">
        <w:rPr>
          <w:rFonts w:hint="eastAsia"/>
        </w:rPr>
        <w:t>小时计算；</w:t>
      </w:r>
    </w:p>
    <w:p w:rsidR="00C6427F" w:rsidRPr="003033D7" w:rsidRDefault="000B5EB3" w:rsidP="003033D7">
      <w:pPr>
        <w:pStyle w:val="3"/>
      </w:pPr>
      <w:bookmarkStart w:id="38" w:name="_Toc301360625"/>
      <w:bookmarkStart w:id="39" w:name="_Toc290468069"/>
      <w:r>
        <w:rPr>
          <w:rFonts w:hint="eastAsia"/>
        </w:rPr>
        <w:lastRenderedPageBreak/>
        <w:t>数据容量</w:t>
      </w:r>
      <w:bookmarkEnd w:id="38"/>
      <w:bookmarkEnd w:id="39"/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按照中国移动</w:t>
      </w:r>
      <w:r w:rsidRPr="00BF4412">
        <w:rPr>
          <w:rFonts w:hint="eastAsia"/>
        </w:rPr>
        <w:t>7000</w:t>
      </w:r>
      <w:r w:rsidRPr="00BF4412">
        <w:rPr>
          <w:rFonts w:hint="eastAsia"/>
        </w:rPr>
        <w:t>多万用户</w:t>
      </w:r>
      <w:r w:rsidRPr="00BF4412">
        <w:rPr>
          <w:rFonts w:hint="eastAsia"/>
        </w:rPr>
        <w:t>1</w:t>
      </w:r>
      <w:r w:rsidRPr="00BF4412">
        <w:rPr>
          <w:rFonts w:hint="eastAsia"/>
        </w:rPr>
        <w:t>％、</w:t>
      </w:r>
      <w:r w:rsidRPr="00BF4412">
        <w:rPr>
          <w:rFonts w:hint="eastAsia"/>
        </w:rPr>
        <w:t>10</w:t>
      </w:r>
      <w:r w:rsidRPr="00BF4412">
        <w:rPr>
          <w:rFonts w:hint="eastAsia"/>
        </w:rPr>
        <w:t>％计算，按一份客户资料</w:t>
      </w:r>
      <w:r w:rsidRPr="00BF4412">
        <w:rPr>
          <w:rFonts w:hint="eastAsia"/>
        </w:rPr>
        <w:t>1K</w:t>
      </w:r>
      <w:r w:rsidRPr="00BF4412">
        <w:rPr>
          <w:rFonts w:hint="eastAsia"/>
        </w:rPr>
        <w:t>计算，分别为</w:t>
      </w:r>
      <w:r w:rsidRPr="00BF4412">
        <w:rPr>
          <w:rFonts w:hint="eastAsia"/>
        </w:rPr>
        <w:t>684M</w:t>
      </w:r>
      <w:r w:rsidRPr="00BF4412">
        <w:rPr>
          <w:rFonts w:hint="eastAsia"/>
        </w:rPr>
        <w:t>，</w:t>
      </w:r>
      <w:r w:rsidRPr="00BF4412">
        <w:rPr>
          <w:rFonts w:hint="eastAsia"/>
        </w:rPr>
        <w:t>6836M</w:t>
      </w:r>
      <w:r w:rsidRPr="00BF4412">
        <w:rPr>
          <w:rFonts w:hint="eastAsia"/>
        </w:rPr>
        <w:t>。</w:t>
      </w:r>
    </w:p>
    <w:p w:rsidR="003033D7" w:rsidRPr="00BF4412" w:rsidRDefault="000B5EB3" w:rsidP="00DD3447">
      <w:pPr>
        <w:ind w:firstLineChars="200" w:firstLine="420"/>
      </w:pPr>
      <w:r w:rsidRPr="00BF4412">
        <w:rPr>
          <w:rFonts w:hint="eastAsia"/>
        </w:rPr>
        <w:t>按每笔业务产生</w:t>
      </w:r>
      <w:r w:rsidRPr="00BF4412">
        <w:rPr>
          <w:rFonts w:hint="eastAsia"/>
        </w:rPr>
        <w:t>1k</w:t>
      </w:r>
      <w:r w:rsidRPr="00BF4412">
        <w:rPr>
          <w:rFonts w:hint="eastAsia"/>
        </w:rPr>
        <w:t>数据计算，每日交易产生数据量：</w:t>
      </w:r>
    </w:p>
    <w:p w:rsidR="00C6427F" w:rsidRPr="00DD3447" w:rsidRDefault="000B5EB3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交易量*每笔交易数据量=100000*1K=100M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按照中国移动用户</w:t>
      </w:r>
      <w:r w:rsidRPr="00BF4412">
        <w:rPr>
          <w:rFonts w:hint="eastAsia"/>
        </w:rPr>
        <w:t>10%</w:t>
      </w:r>
      <w:r w:rsidR="003033D7" w:rsidRPr="00BF4412">
        <w:rPr>
          <w:rFonts w:hint="eastAsia"/>
        </w:rPr>
        <w:t>浏览量</w:t>
      </w:r>
      <w:r w:rsidRPr="00BF4412">
        <w:rPr>
          <w:rFonts w:hint="eastAsia"/>
        </w:rPr>
        <w:t>，每天产生</w:t>
      </w:r>
      <w:r w:rsidRPr="00BF4412">
        <w:rPr>
          <w:rFonts w:hint="eastAsia"/>
        </w:rPr>
        <w:t>100000</w:t>
      </w:r>
      <w:r w:rsidRPr="00BF4412">
        <w:rPr>
          <w:rFonts w:hint="eastAsia"/>
        </w:rPr>
        <w:t>笔交易，交易数据保存半年计算：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数据库容量＝用户资料＋每日产生数量</w:t>
      </w:r>
      <w:r w:rsidRPr="00BF4412">
        <w:rPr>
          <w:rFonts w:hint="eastAsia"/>
        </w:rPr>
        <w:t>*182</w:t>
      </w:r>
      <w:r w:rsidRPr="00BF4412">
        <w:rPr>
          <w:rFonts w:hint="eastAsia"/>
        </w:rPr>
        <w:t>天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＝</w:t>
      </w:r>
      <w:r w:rsidRPr="00BF4412">
        <w:rPr>
          <w:rFonts w:hint="eastAsia"/>
        </w:rPr>
        <w:t>6836M+100M*182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＝</w:t>
      </w:r>
      <w:r w:rsidRPr="00BF4412">
        <w:rPr>
          <w:rFonts w:hint="eastAsia"/>
        </w:rPr>
        <w:t>25036M</w:t>
      </w:r>
      <w:r w:rsidRPr="00BF4412">
        <w:rPr>
          <w:rFonts w:hint="eastAsia"/>
        </w:rPr>
        <w:t>（约为</w:t>
      </w:r>
      <w:r w:rsidRPr="00BF4412">
        <w:rPr>
          <w:rFonts w:hint="eastAsia"/>
        </w:rPr>
        <w:t>25G</w:t>
      </w:r>
      <w:r w:rsidRPr="00BF4412">
        <w:rPr>
          <w:rFonts w:hint="eastAsia"/>
        </w:rPr>
        <w:t>）</w:t>
      </w:r>
    </w:p>
    <w:p w:rsidR="00C6427F" w:rsidRDefault="000B5EB3">
      <w:pPr>
        <w:pStyle w:val="2"/>
      </w:pPr>
      <w:bookmarkStart w:id="40" w:name="_Toc301360626"/>
      <w:bookmarkStart w:id="41" w:name="_Toc290468070"/>
      <w:r>
        <w:rPr>
          <w:rFonts w:hint="eastAsia"/>
        </w:rPr>
        <w:t>硬件服务器及网络需求</w:t>
      </w:r>
      <w:bookmarkEnd w:id="40"/>
      <w:bookmarkEnd w:id="41"/>
    </w:p>
    <w:p w:rsidR="00C6427F" w:rsidRDefault="000B5EB3">
      <w:pPr>
        <w:pStyle w:val="3"/>
      </w:pPr>
      <w:bookmarkStart w:id="42" w:name="_Toc301360627"/>
      <w:bookmarkStart w:id="43" w:name="_Toc290468071"/>
      <w:r>
        <w:rPr>
          <w:rFonts w:hint="eastAsia"/>
        </w:rPr>
        <w:t>网络拓扑</w:t>
      </w:r>
      <w:bookmarkEnd w:id="42"/>
      <w:bookmarkEnd w:id="43"/>
    </w:p>
    <w:p w:rsidR="00C6427F" w:rsidRDefault="00081BE5" w:rsidP="003113B1">
      <w:pPr>
        <w:rPr>
          <w:rFonts w:asciiTheme="minorEastAsia" w:hAnsiTheme="minorEastAsia"/>
        </w:rPr>
      </w:pPr>
      <w:r w:rsidRPr="003113B1">
        <w:rPr>
          <w:rFonts w:asciiTheme="minorEastAsia" w:hAnsiTheme="minorEastAsia" w:hint="eastAsia"/>
          <w:b/>
        </w:rPr>
        <w:t>现在的小型网络</w:t>
      </w:r>
      <w:r w:rsidRPr="00081BE5">
        <w:rPr>
          <w:rFonts w:asciiTheme="minorEastAsia" w:hAnsiTheme="minorEastAsia" w:hint="eastAsia"/>
        </w:rPr>
        <w:t>：随着科技的大踏步的发展，使用电脑的人越来越多，促进了网络的发展，这使得IPV4地址的紧张。主要运用pppoE(主要与AAA服务有关)、网络地址转换NAT、DHCT、交换机等。具体使到的设备有CISCO 18系列路由器、CISCO WS-C2918-24TT-C交换机、一台文件服务器、3台PC机。</w:t>
      </w:r>
    </w:p>
    <w:p w:rsidR="00A721DE" w:rsidRPr="00F94FD8" w:rsidRDefault="00EC02B2" w:rsidP="006D5B5F">
      <w:pPr>
        <w:jc w:val="left"/>
        <w:rPr>
          <w:rFonts w:ascii="宋体" w:eastAsia="宋体" w:hAnsi="宋体" w:cs="宋体"/>
          <w:kern w:val="0"/>
          <w:szCs w:val="21"/>
        </w:rPr>
      </w:pPr>
      <w:r w:rsidRPr="003113B1">
        <w:rPr>
          <w:rFonts w:ascii="宋体" w:eastAsia="宋体" w:hAnsi="宋体" w:cs="宋体"/>
          <w:b/>
          <w:kern w:val="0"/>
          <w:szCs w:val="21"/>
        </w:rPr>
        <w:t>大中型网络：</w:t>
      </w:r>
      <w:r w:rsidRPr="003113B1">
        <w:rPr>
          <w:rFonts w:ascii="宋体" w:eastAsia="宋体" w:hAnsi="宋体" w:cs="宋体"/>
          <w:kern w:val="0"/>
          <w:szCs w:val="21"/>
        </w:rPr>
        <w:t xml:space="preserve">端口映射(NAT地址转换的一种)、HSRP协议、VRRP协议、GLBP协议、VPN实现技术、SSL VPN技术、生成树协议等 </w:t>
      </w:r>
      <w:bookmarkStart w:id="44" w:name="_Toc301360628"/>
      <w:bookmarkStart w:id="45" w:name="_Toc290468072"/>
    </w:p>
    <w:p w:rsidR="003113B1" w:rsidRPr="003113B1" w:rsidRDefault="006D5B5F" w:rsidP="003113B1">
      <w:pPr>
        <w:pStyle w:val="3"/>
        <w:numPr>
          <w:ilvl w:val="0"/>
          <w:numId w:val="0"/>
        </w:numPr>
      </w:pPr>
      <w:r>
        <w:rPr>
          <w:rFonts w:hint="eastAsia"/>
        </w:rPr>
        <w:t>5</w:t>
      </w:r>
      <w:r>
        <w:t>.2.2</w:t>
      </w:r>
      <w:r w:rsidR="000B5EB3">
        <w:rPr>
          <w:rFonts w:hint="eastAsia"/>
        </w:rPr>
        <w:t>软硬件环境</w:t>
      </w:r>
      <w:bookmarkEnd w:id="44"/>
      <w:bookmarkEnd w:id="45"/>
    </w:p>
    <w:p w:rsidR="003033D7" w:rsidRDefault="003033D7" w:rsidP="003033D7">
      <w:pPr>
        <w:rPr>
          <w:b/>
        </w:rPr>
      </w:pPr>
      <w:r>
        <w:rPr>
          <w:rFonts w:hint="eastAsia"/>
          <w:b/>
        </w:rPr>
        <w:t>软件环境</w:t>
      </w:r>
    </w:p>
    <w:p w:rsidR="003033D7" w:rsidRDefault="003033D7" w:rsidP="00DD344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客户端：移运端、</w:t>
      </w:r>
      <w:r>
        <w:rPr>
          <w:rFonts w:asciiTheme="minorEastAsia" w:hAnsiTheme="minorEastAsia"/>
        </w:rPr>
        <w:t>PC端等。</w:t>
      </w:r>
    </w:p>
    <w:p w:rsidR="003033D7" w:rsidRDefault="003033D7" w:rsidP="00DD344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服务器端：</w:t>
      </w:r>
      <w:r>
        <w:rPr>
          <w:rFonts w:asciiTheme="minorEastAsia" w:hAnsiTheme="minorEastAsia"/>
        </w:rPr>
        <w:t>Windows操作系统。</w:t>
      </w:r>
    </w:p>
    <w:p w:rsidR="003033D7" w:rsidRDefault="003033D7" w:rsidP="003033D7">
      <w:pPr>
        <w:rPr>
          <w:b/>
        </w:rPr>
      </w:pPr>
      <w:r>
        <w:rPr>
          <w:rFonts w:hint="eastAsia"/>
          <w:b/>
        </w:rPr>
        <w:t>硬件环境</w:t>
      </w:r>
    </w:p>
    <w:p w:rsidR="00BA5992" w:rsidRPr="00BA5992" w:rsidRDefault="00EC02B2" w:rsidP="00BA5992">
      <w:pPr>
        <w:ind w:firstLine="420"/>
        <w:rPr>
          <w:rFonts w:ascii="宋体" w:eastAsia="宋体" w:hAnsi="宋体" w:cs="宋体"/>
          <w:kern w:val="0"/>
          <w:szCs w:val="21"/>
        </w:rPr>
      </w:pPr>
      <w:r w:rsidRPr="00BA5992">
        <w:rPr>
          <w:rFonts w:ascii="宋体" w:eastAsia="宋体" w:hAnsi="宋体" w:cs="宋体"/>
          <w:kern w:val="0"/>
          <w:szCs w:val="21"/>
        </w:rPr>
        <w:t>硬件环境包括软件运行的硬件最低配置，包括处理器、内存、硬盘等信息。如果是服务器-客户端结构，要分别列出它们的硬件最低配置</w:t>
      </w:r>
      <w:r w:rsidR="00146D87" w:rsidRPr="00BA5992">
        <w:rPr>
          <w:rFonts w:ascii="宋体" w:eastAsia="宋体" w:hAnsi="宋体" w:cs="宋体" w:hint="eastAsia"/>
          <w:kern w:val="0"/>
          <w:szCs w:val="21"/>
        </w:rPr>
        <w:t>。</w:t>
      </w:r>
    </w:p>
    <w:p w:rsidR="00BA5992" w:rsidRPr="00BA5992" w:rsidRDefault="00EC02B2" w:rsidP="003113B1">
      <w:pPr>
        <w:rPr>
          <w:rFonts w:ascii="宋体" w:eastAsia="宋体" w:hAnsi="宋体" w:cs="宋体"/>
          <w:b/>
          <w:kern w:val="0"/>
          <w:szCs w:val="21"/>
        </w:rPr>
      </w:pPr>
      <w:r w:rsidRPr="00BA5992">
        <w:rPr>
          <w:rFonts w:ascii="宋体" w:eastAsia="宋体" w:hAnsi="宋体" w:cs="宋体"/>
          <w:b/>
          <w:kern w:val="0"/>
          <w:szCs w:val="21"/>
        </w:rPr>
        <w:t>折叠编辑本段软件环境</w:t>
      </w:r>
    </w:p>
    <w:p w:rsidR="00C6427F" w:rsidRPr="00BA5992" w:rsidRDefault="00EC02B2" w:rsidP="00BA5992">
      <w:pPr>
        <w:ind w:firstLine="420"/>
        <w:rPr>
          <w:rFonts w:ascii="宋体" w:eastAsia="宋体" w:hAnsi="宋体" w:cs="宋体"/>
          <w:kern w:val="0"/>
          <w:szCs w:val="21"/>
        </w:rPr>
      </w:pPr>
      <w:r w:rsidRPr="00BA5992">
        <w:rPr>
          <w:rFonts w:ascii="宋体" w:eastAsia="宋体" w:hAnsi="宋体" w:cs="宋体"/>
          <w:kern w:val="0"/>
          <w:szCs w:val="21"/>
        </w:rPr>
        <w:lastRenderedPageBreak/>
        <w:t>应至少包括软件运行的软件最低配置，包括操作系统、数据库等信息。如果是服务器-客户端结构，要分别列出它们的软件最低配置</w:t>
      </w:r>
      <w:r w:rsidRPr="00BA5992">
        <w:rPr>
          <w:rFonts w:ascii="宋体" w:eastAsia="宋体" w:hAnsi="宋体" w:cs="宋体" w:hint="eastAsia"/>
          <w:kern w:val="0"/>
          <w:szCs w:val="21"/>
        </w:rPr>
        <w:t>。</w:t>
      </w:r>
    </w:p>
    <w:p w:rsidR="00C6427F" w:rsidRDefault="006D5B5F" w:rsidP="006D5B5F">
      <w:pPr>
        <w:pStyle w:val="3"/>
        <w:numPr>
          <w:ilvl w:val="0"/>
          <w:numId w:val="0"/>
        </w:numPr>
        <w:ind w:left="720" w:hanging="720"/>
      </w:pPr>
      <w:bookmarkStart w:id="46" w:name="_Toc290468073"/>
      <w:bookmarkStart w:id="47" w:name="_Toc301360629"/>
      <w:r>
        <w:rPr>
          <w:rFonts w:hint="eastAsia"/>
        </w:rPr>
        <w:t>5</w:t>
      </w:r>
      <w:r>
        <w:t>.2.3</w:t>
      </w:r>
      <w:r w:rsidR="000B5EB3">
        <w:rPr>
          <w:rFonts w:hint="eastAsia"/>
        </w:rPr>
        <w:t>网络需求</w:t>
      </w:r>
      <w:bookmarkEnd w:id="46"/>
      <w:bookmarkEnd w:id="47"/>
    </w:p>
    <w:p w:rsidR="00C6427F" w:rsidRPr="00BA5992" w:rsidRDefault="00EC02B2" w:rsidP="00DD3447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BA5992">
        <w:rPr>
          <w:rFonts w:ascii="宋体" w:eastAsia="宋体" w:hAnsi="宋体" w:cs="宋体"/>
          <w:kern w:val="0"/>
          <w:szCs w:val="21"/>
        </w:rPr>
        <w:t>一般来说，做视频时，本地上行带宽0.8M-1M左右的样子，就可以，当然，理论上上行带宽越高越好</w:t>
      </w:r>
      <w:r w:rsidR="00BA5992" w:rsidRPr="00BA5992">
        <w:rPr>
          <w:rFonts w:ascii="宋体" w:eastAsia="宋体" w:hAnsi="宋体" w:cs="宋体" w:hint="eastAsia"/>
          <w:kern w:val="0"/>
          <w:szCs w:val="21"/>
        </w:rPr>
        <w:t>。</w:t>
      </w:r>
    </w:p>
    <w:p w:rsidR="00C6427F" w:rsidRDefault="000B5EB3">
      <w:pPr>
        <w:pStyle w:val="2"/>
        <w:rPr>
          <w:lang w:eastAsia="en-US"/>
        </w:rPr>
      </w:pPr>
      <w:bookmarkStart w:id="48" w:name="_Toc63754253"/>
      <w:bookmarkStart w:id="49" w:name="_Toc290468074"/>
      <w:bookmarkStart w:id="50" w:name="_Toc301360630"/>
      <w:r>
        <w:rPr>
          <w:rFonts w:hint="eastAsia"/>
        </w:rPr>
        <w:t>扩展性</w:t>
      </w:r>
      <w:bookmarkEnd w:id="48"/>
      <w:bookmarkEnd w:id="49"/>
      <w:bookmarkEnd w:id="50"/>
    </w:p>
    <w:p w:rsidR="003E4050" w:rsidRPr="00A721DE" w:rsidRDefault="003E4050" w:rsidP="00146D87">
      <w:pPr>
        <w:jc w:val="left"/>
        <w:rPr>
          <w:rFonts w:ascii="宋体" w:eastAsia="宋体" w:hAnsi="宋体" w:cs="宋体"/>
          <w:b/>
          <w:kern w:val="0"/>
          <w:szCs w:val="21"/>
        </w:rPr>
      </w:pPr>
      <w:r w:rsidRPr="00A721DE">
        <w:rPr>
          <w:rFonts w:ascii="宋体" w:eastAsia="宋体" w:hAnsi="宋体" w:cs="宋体"/>
          <w:b/>
          <w:kern w:val="0"/>
          <w:szCs w:val="21"/>
        </w:rPr>
        <w:t>外部硬件接入</w:t>
      </w:r>
    </w:p>
    <w:p w:rsidR="00146D87" w:rsidRPr="00BA5992" w:rsidRDefault="003E4050" w:rsidP="00146D87">
      <w:pPr>
        <w:ind w:left="360" w:firstLineChars="50" w:firstLine="105"/>
        <w:jc w:val="left"/>
        <w:rPr>
          <w:rFonts w:ascii="宋体" w:eastAsia="宋体" w:hAnsi="宋体" w:cs="宋体"/>
          <w:kern w:val="0"/>
          <w:szCs w:val="21"/>
        </w:rPr>
      </w:pPr>
      <w:r w:rsidRPr="00BA5992">
        <w:rPr>
          <w:rFonts w:ascii="宋体" w:eastAsia="宋体" w:hAnsi="宋体" w:cs="宋体"/>
          <w:kern w:val="0"/>
          <w:szCs w:val="21"/>
        </w:rPr>
        <w:t>可接入麦克风、耳机等设备进行拍摄、录音等;</w:t>
      </w:r>
    </w:p>
    <w:p w:rsidR="003E4050" w:rsidRPr="00A721DE" w:rsidRDefault="003E4050" w:rsidP="00146D87">
      <w:pPr>
        <w:jc w:val="left"/>
        <w:rPr>
          <w:rFonts w:ascii="宋体" w:eastAsia="宋体" w:hAnsi="宋体" w:cs="宋体"/>
          <w:b/>
          <w:kern w:val="0"/>
          <w:szCs w:val="21"/>
        </w:rPr>
      </w:pPr>
      <w:r w:rsidRPr="00A721DE">
        <w:rPr>
          <w:rFonts w:ascii="宋体" w:eastAsia="宋体" w:hAnsi="宋体" w:cs="宋体"/>
          <w:b/>
          <w:kern w:val="0"/>
          <w:szCs w:val="21"/>
        </w:rPr>
        <w:t>外部软件接入</w:t>
      </w:r>
    </w:p>
    <w:p w:rsidR="00C6427F" w:rsidRPr="00BA5992" w:rsidRDefault="003E4050" w:rsidP="00DD3447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BA5992">
        <w:rPr>
          <w:rFonts w:ascii="宋体" w:eastAsia="宋体" w:hAnsi="宋体" w:cs="宋体"/>
          <w:kern w:val="0"/>
          <w:szCs w:val="21"/>
        </w:rPr>
        <w:t>可对外部接入营销系统，如第三方微信、QQ、邮箱等平台，提供用户账号授权登录。</w:t>
      </w:r>
    </w:p>
    <w:p w:rsidR="00C6427F" w:rsidRPr="003033D7" w:rsidRDefault="000B5EB3" w:rsidP="003033D7">
      <w:pPr>
        <w:pStyle w:val="2"/>
        <w:rPr>
          <w:lang w:eastAsia="en-US"/>
        </w:rPr>
      </w:pPr>
      <w:bookmarkStart w:id="51" w:name="_Toc290468075"/>
      <w:bookmarkStart w:id="52" w:name="_Toc301360631"/>
      <w:r>
        <w:rPr>
          <w:rFonts w:hint="eastAsia"/>
        </w:rPr>
        <w:t>安全性</w:t>
      </w:r>
      <w:bookmarkEnd w:id="51"/>
      <w:bookmarkEnd w:id="52"/>
    </w:p>
    <w:p w:rsidR="00B976AC" w:rsidRPr="00BA5992" w:rsidRDefault="00B976AC" w:rsidP="00DD3447">
      <w:pPr>
        <w:ind w:firstLineChars="200" w:firstLine="422"/>
        <w:rPr>
          <w:rFonts w:ascii="宋体" w:eastAsia="宋体" w:hAnsi="宋体" w:cs="宋体"/>
          <w:kern w:val="0"/>
          <w:szCs w:val="21"/>
        </w:rPr>
      </w:pPr>
      <w:r w:rsidRPr="00A721DE">
        <w:rPr>
          <w:rFonts w:asciiTheme="majorEastAsia" w:eastAsiaTheme="majorEastAsia" w:hAnsiTheme="majorEastAsia" w:cs="宋体" w:hint="eastAsia"/>
          <w:b/>
          <w:kern w:val="0"/>
          <w:szCs w:val="21"/>
        </w:rPr>
        <w:t>隐私泄露风险</w:t>
      </w:r>
      <w:r w:rsidRPr="00BA5992">
        <w:rPr>
          <w:rFonts w:ascii="微软雅黑" w:eastAsia="微软雅黑" w:hAnsi="微软雅黑" w:cs="宋体" w:hint="eastAsia"/>
          <w:kern w:val="0"/>
          <w:szCs w:val="21"/>
        </w:rPr>
        <w:t>：</w:t>
      </w:r>
      <w:r w:rsidRPr="00BA5992">
        <w:rPr>
          <w:rFonts w:ascii="宋体" w:eastAsia="宋体" w:hAnsi="宋体" w:cs="宋体" w:hint="eastAsia"/>
          <w:kern w:val="0"/>
          <w:szCs w:val="21"/>
        </w:rPr>
        <w:t>比如在我们安装APP应用时通常会看到"xx要读取</w:t>
      </w:r>
      <w:hyperlink r:id="rId23" w:tgtFrame="_self" w:history="1">
        <w:r w:rsidRPr="00BA5992">
          <w:rPr>
            <w:rFonts w:ascii="宋体" w:eastAsia="宋体" w:hAnsi="宋体" w:cs="宋体"/>
            <w:kern w:val="0"/>
            <w:szCs w:val="21"/>
          </w:rPr>
          <w:t>手机</w:t>
        </w:r>
      </w:hyperlink>
      <w:r w:rsidRPr="00BA5992">
        <w:rPr>
          <w:rFonts w:ascii="宋体" w:eastAsia="宋体" w:hAnsi="宋体" w:cs="宋体" w:hint="eastAsia"/>
          <w:kern w:val="0"/>
          <w:szCs w:val="21"/>
        </w:rPr>
        <w:t>通讯录"等提示，这些提示可以提示用户拒绝接受。</w:t>
      </w:r>
    </w:p>
    <w:p w:rsidR="00B976AC" w:rsidRPr="00BA5992" w:rsidRDefault="00B976AC" w:rsidP="00DD3447">
      <w:pPr>
        <w:ind w:firstLineChars="200" w:firstLine="422"/>
        <w:rPr>
          <w:rFonts w:ascii="宋体" w:eastAsia="宋体" w:hAnsi="宋体" w:cs="宋体"/>
          <w:kern w:val="0"/>
          <w:szCs w:val="21"/>
        </w:rPr>
      </w:pPr>
      <w:r w:rsidRPr="00A721DE">
        <w:rPr>
          <w:rFonts w:ascii="宋体" w:eastAsia="宋体" w:hAnsi="宋体" w:cs="宋体" w:hint="eastAsia"/>
          <w:b/>
          <w:kern w:val="0"/>
          <w:szCs w:val="21"/>
        </w:rPr>
        <w:t>代码安全性：</w:t>
      </w:r>
      <w:r w:rsidRPr="00BA5992">
        <w:rPr>
          <w:rFonts w:ascii="宋体" w:eastAsia="宋体" w:hAnsi="宋体" w:cs="宋体" w:hint="eastAsia"/>
          <w:kern w:val="0"/>
          <w:szCs w:val="21"/>
        </w:rPr>
        <w:t>保证代码安全，不会被第三方工具检测出游病毒代码，这样一来就不会影响输入法的使用。</w:t>
      </w:r>
    </w:p>
    <w:p w:rsidR="00B44244" w:rsidRPr="00BA5992" w:rsidRDefault="00B44244" w:rsidP="00DD3447">
      <w:pPr>
        <w:ind w:firstLineChars="200" w:firstLine="422"/>
        <w:jc w:val="left"/>
        <w:rPr>
          <w:rFonts w:ascii="宋体" w:eastAsia="宋体" w:hAnsi="宋体" w:cs="宋体"/>
          <w:kern w:val="0"/>
          <w:szCs w:val="21"/>
        </w:rPr>
      </w:pPr>
      <w:r w:rsidRPr="00A721DE">
        <w:rPr>
          <w:rFonts w:ascii="宋体" w:eastAsia="宋体" w:hAnsi="宋体" w:cs="宋体"/>
          <w:b/>
          <w:kern w:val="0"/>
          <w:szCs w:val="21"/>
        </w:rPr>
        <w:t>安装与卸载安全性</w:t>
      </w:r>
      <w:r w:rsidRPr="00A721DE">
        <w:rPr>
          <w:rFonts w:ascii="宋体" w:eastAsia="宋体" w:hAnsi="宋体" w:cs="宋体" w:hint="eastAsia"/>
          <w:b/>
          <w:kern w:val="0"/>
          <w:szCs w:val="21"/>
        </w:rPr>
        <w:t>：</w:t>
      </w:r>
      <w:r w:rsidRPr="00BA5992">
        <w:rPr>
          <w:rFonts w:ascii="宋体" w:eastAsia="宋体" w:hAnsi="宋体" w:cs="宋体" w:hint="eastAsia"/>
          <w:kern w:val="0"/>
          <w:szCs w:val="21"/>
        </w:rPr>
        <w:t>应用程序应能正确安装到设备驱动程序上；能够在安装设备驱动程序上找到应用程序的相应图标。</w:t>
      </w:r>
    </w:p>
    <w:p w:rsidR="00003875" w:rsidRPr="00A721DE" w:rsidRDefault="00003875" w:rsidP="00BA5992">
      <w:pPr>
        <w:spacing w:line="360" w:lineRule="atLeast"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A721DE">
        <w:rPr>
          <w:rFonts w:asciiTheme="minorEastAsia" w:hAnsiTheme="minorEastAsia" w:cs="宋体"/>
          <w:b/>
          <w:bCs/>
          <w:kern w:val="0"/>
          <w:szCs w:val="21"/>
        </w:rPr>
        <w:t>数据安全性</w:t>
      </w:r>
      <w:r w:rsidR="00BA5992" w:rsidRPr="00A721DE">
        <w:rPr>
          <w:rFonts w:asciiTheme="minorEastAsia" w:hAnsiTheme="minorEastAsia" w:cs="宋体" w:hint="eastAsia"/>
          <w:b/>
          <w:bCs/>
          <w:kern w:val="0"/>
          <w:szCs w:val="21"/>
        </w:rPr>
        <w:t>：</w:t>
      </w:r>
    </w:p>
    <w:p w:rsidR="00003875" w:rsidRPr="00DF7D65" w:rsidRDefault="00003875" w:rsidP="00BA5992">
      <w:pPr>
        <w:ind w:firstLine="420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 w:hint="eastAsia"/>
          <w:kern w:val="0"/>
          <w:szCs w:val="21"/>
        </w:rPr>
        <w:t>1)当将密码或其他的敏感</w:t>
      </w:r>
      <w:bookmarkStart w:id="53" w:name="_GoBack"/>
      <w:bookmarkEnd w:id="53"/>
      <w:r w:rsidRPr="00DF7D65">
        <w:rPr>
          <w:rFonts w:ascii="宋体" w:eastAsia="宋体" w:hAnsi="宋体" w:cs="宋体" w:hint="eastAsia"/>
          <w:kern w:val="0"/>
          <w:szCs w:val="21"/>
        </w:rPr>
        <w:t>数据输人到应用程序时，其不会被储存在设备中，同时密码也不会被解码</w:t>
      </w:r>
    </w:p>
    <w:p w:rsidR="00003875" w:rsidRPr="00DF7D65" w:rsidRDefault="00003875" w:rsidP="00BA5992">
      <w:pPr>
        <w:ind w:firstLine="420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 w:hint="eastAsia"/>
          <w:kern w:val="0"/>
          <w:szCs w:val="21"/>
        </w:rPr>
        <w:t>2)输人的密码将不以明文形式进行显示</w:t>
      </w:r>
    </w:p>
    <w:p w:rsidR="00003875" w:rsidRPr="00DF7D65" w:rsidRDefault="00003875" w:rsidP="00DD3447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 w:hint="eastAsia"/>
          <w:kern w:val="0"/>
          <w:szCs w:val="21"/>
        </w:rPr>
        <w:t>3)密码，信用卡明细，或其他的敏感数据将不被储存在它们预输人的位置上</w:t>
      </w:r>
    </w:p>
    <w:p w:rsidR="00003875" w:rsidRPr="00DF7D65" w:rsidRDefault="00003875" w:rsidP="00DD3447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/>
          <w:kern w:val="0"/>
          <w:szCs w:val="21"/>
        </w:rPr>
        <w:t>4</w:t>
      </w:r>
      <w:r w:rsidRPr="00DF7D65">
        <w:rPr>
          <w:rFonts w:ascii="宋体" w:eastAsia="宋体" w:hAnsi="宋体" w:cs="宋体" w:hint="eastAsia"/>
          <w:kern w:val="0"/>
          <w:szCs w:val="21"/>
        </w:rPr>
        <w:t>)当应用程序处理信用卡明细，或其他的敏感数据时，不以明文形式将数据写到其它单独的文件或者临时文件中。以防止应用程序异常终止而又没有删除它的临时文件，文件可能遭受人侵者的袭击，然后读取这些数据信息。</w:t>
      </w:r>
    </w:p>
    <w:p w:rsidR="00003875" w:rsidRPr="00DF7D65" w:rsidRDefault="00BA5992" w:rsidP="00DD3447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/>
          <w:kern w:val="0"/>
          <w:szCs w:val="21"/>
        </w:rPr>
        <w:lastRenderedPageBreak/>
        <w:t>5</w:t>
      </w:r>
      <w:r w:rsidR="00003875" w:rsidRPr="00DF7D65">
        <w:rPr>
          <w:rFonts w:ascii="宋体" w:eastAsia="宋体" w:hAnsi="宋体" w:cs="宋体" w:hint="eastAsia"/>
          <w:kern w:val="0"/>
          <w:szCs w:val="21"/>
        </w:rPr>
        <w:t>)当将敏感数据输人到应用程序时，其不会被储存在设备中</w:t>
      </w:r>
    </w:p>
    <w:p w:rsidR="00003875" w:rsidRPr="00DF7D65" w:rsidRDefault="00BA5992" w:rsidP="00DD3447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/>
          <w:kern w:val="0"/>
          <w:szCs w:val="21"/>
        </w:rPr>
        <w:t>6</w:t>
      </w:r>
      <w:r w:rsidR="00003875" w:rsidRPr="00DF7D65">
        <w:rPr>
          <w:rFonts w:ascii="宋体" w:eastAsia="宋体" w:hAnsi="宋体" w:cs="宋体" w:hint="eastAsia"/>
          <w:kern w:val="0"/>
          <w:szCs w:val="21"/>
        </w:rPr>
        <w:t>)备份应该加密，恢复数据应考虑恢复过程的异常通讯中断等，数据恢复后再使用前应该经过校验</w:t>
      </w:r>
    </w:p>
    <w:p w:rsidR="00C6427F" w:rsidRPr="00DF7D65" w:rsidRDefault="00BA5992" w:rsidP="00DD3447">
      <w:pPr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/>
          <w:kern w:val="0"/>
          <w:szCs w:val="21"/>
        </w:rPr>
        <w:t>7</w:t>
      </w:r>
      <w:r w:rsidR="00003875" w:rsidRPr="00DF7D65">
        <w:rPr>
          <w:rFonts w:ascii="宋体" w:eastAsia="宋体" w:hAnsi="宋体" w:cs="宋体" w:hint="eastAsia"/>
          <w:kern w:val="0"/>
          <w:szCs w:val="21"/>
        </w:rPr>
        <w:t>)在数据删除之前，应用程序应当通知用户或者应用程序提供一个"取消"命令的操</w:t>
      </w:r>
      <w:r w:rsidR="00E76418" w:rsidRPr="00DF7D65">
        <w:rPr>
          <w:rFonts w:ascii="宋体" w:eastAsia="宋体" w:hAnsi="宋体" w:cs="宋体" w:hint="eastAsia"/>
          <w:kern w:val="0"/>
          <w:szCs w:val="21"/>
        </w:rPr>
        <w:t>做。</w:t>
      </w:r>
    </w:p>
    <w:p w:rsidR="00C6427F" w:rsidRDefault="000B5EB3">
      <w:pPr>
        <w:pStyle w:val="2"/>
      </w:pPr>
      <w:bookmarkStart w:id="54" w:name="_Toc301360632"/>
      <w:r>
        <w:rPr>
          <w:rFonts w:hint="eastAsia"/>
        </w:rPr>
        <w:t>可维护性</w:t>
      </w:r>
      <w:bookmarkEnd w:id="54"/>
    </w:p>
    <w:p w:rsidR="00DF7D65" w:rsidRDefault="00DD2763" w:rsidP="00DF7D65">
      <w:pPr>
        <w:jc w:val="left"/>
        <w:rPr>
          <w:rFonts w:ascii="宋体" w:eastAsia="宋体" w:hAnsi="宋体" w:cs="宋体"/>
          <w:b/>
          <w:kern w:val="0"/>
          <w:szCs w:val="21"/>
        </w:rPr>
      </w:pPr>
      <w:r w:rsidRPr="00DF7D65">
        <w:rPr>
          <w:rFonts w:ascii="宋体" w:eastAsia="宋体" w:hAnsi="宋体" w:cs="宋体" w:hint="eastAsia"/>
          <w:b/>
          <w:kern w:val="0"/>
          <w:szCs w:val="21"/>
        </w:rPr>
        <w:t>代码可维护性：</w:t>
      </w:r>
    </w:p>
    <w:p w:rsidR="00C6427F" w:rsidRPr="00DF7D65" w:rsidRDefault="00DD2763" w:rsidP="00110E79">
      <w:pPr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F7D65">
        <w:rPr>
          <w:rFonts w:ascii="宋体" w:eastAsia="宋体" w:hAnsi="宋体" w:cs="宋体"/>
          <w:kern w:val="0"/>
          <w:szCs w:val="21"/>
        </w:rPr>
        <w:t>参数，变量，表名，方法名等命名的唯一性，</w:t>
      </w:r>
      <w:r w:rsidRPr="00DF7D65">
        <w:rPr>
          <w:rFonts w:ascii="宋体" w:eastAsia="宋体" w:hAnsi="宋体" w:cs="宋体" w:hint="eastAsia"/>
          <w:kern w:val="0"/>
          <w:szCs w:val="21"/>
        </w:rPr>
        <w:t>便于维护；</w:t>
      </w:r>
    </w:p>
    <w:p w:rsidR="00DF7D65" w:rsidRDefault="00DD2763" w:rsidP="00DF7D65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b/>
          <w:sz w:val="21"/>
          <w:szCs w:val="21"/>
        </w:rPr>
      </w:pPr>
      <w:r w:rsidRPr="00DF7D65">
        <w:rPr>
          <w:rFonts w:hint="eastAsia"/>
          <w:b/>
          <w:sz w:val="21"/>
          <w:szCs w:val="21"/>
        </w:rPr>
        <w:t>速度、质量和可维护性</w:t>
      </w:r>
      <w:r w:rsidR="00D653B8" w:rsidRPr="00DF7D65">
        <w:rPr>
          <w:rFonts w:hint="eastAsia"/>
          <w:b/>
          <w:sz w:val="21"/>
          <w:szCs w:val="21"/>
        </w:rPr>
        <w:t>：</w:t>
      </w:r>
    </w:p>
    <w:p w:rsidR="00DD2763" w:rsidRPr="00DF7D65" w:rsidRDefault="00D653B8" w:rsidP="00110E79">
      <w:pPr>
        <w:pStyle w:val="aa"/>
        <w:shd w:val="clear" w:color="auto" w:fill="FFFFFF"/>
        <w:spacing w:before="0" w:beforeAutospacing="0" w:after="0" w:afterAutospacing="0" w:line="360" w:lineRule="auto"/>
        <w:ind w:firstLine="420"/>
        <w:jc w:val="both"/>
        <w:rPr>
          <w:sz w:val="21"/>
          <w:szCs w:val="21"/>
        </w:rPr>
      </w:pPr>
      <w:r w:rsidRPr="00DF7D65">
        <w:rPr>
          <w:rFonts w:hint="eastAsia"/>
          <w:sz w:val="21"/>
          <w:szCs w:val="21"/>
        </w:rPr>
        <w:t>对速度、质量和可维护性的要求，其实就是又快，又稳，又清晰的要求。</w:t>
      </w:r>
      <w:r w:rsidR="00DD2763" w:rsidRPr="00DF7D65">
        <w:rPr>
          <w:rFonts w:hint="eastAsia"/>
          <w:sz w:val="21"/>
          <w:szCs w:val="21"/>
        </w:rPr>
        <w:t>熟悉的Android开发的朋友都知道，如果能理清业务逻辑，不受干扰地投入开发，开发速度可以很快，一般普通规模的App，一到两周就能完成。稳不像快，可以简单地用时间进行即时的量化评价，我们要等大量bug出现之后，才知道稳不稳，可是一般赶工速度一快起来，就很容易出现大量bug。其实Android常见问题无非是内存、异步、响应等，要排除和解决这些问题很容易，难的是怎样确保不出现这些问题</w:t>
      </w:r>
      <w:r w:rsidRPr="00DF7D65">
        <w:rPr>
          <w:rFonts w:hint="eastAsia"/>
          <w:sz w:val="21"/>
          <w:szCs w:val="21"/>
        </w:rPr>
        <w:t>；清晰是很难量化的，代码审查和可扩展性都是主观评价，而且相当滞后，很多情况下，往往要等到需要实现扩展，甚至换人接手代码时，才知道代码不清晰。</w:t>
      </w:r>
    </w:p>
    <w:p w:rsidR="00C6427F" w:rsidRDefault="000B5EB3">
      <w:pPr>
        <w:pStyle w:val="2"/>
        <w:rPr>
          <w:lang w:eastAsia="en-US"/>
        </w:rPr>
      </w:pPr>
      <w:bookmarkStart w:id="55" w:name="_Toc63754257"/>
      <w:bookmarkStart w:id="56" w:name="_Toc290468078"/>
      <w:bookmarkStart w:id="57" w:name="_Toc301360633"/>
      <w:r>
        <w:rPr>
          <w:rFonts w:hint="eastAsia"/>
        </w:rPr>
        <w:t>可用性</w:t>
      </w:r>
      <w:r>
        <w:rPr>
          <w:rFonts w:hint="eastAsia"/>
        </w:rPr>
        <w:t>/</w:t>
      </w:r>
      <w:r>
        <w:rPr>
          <w:rFonts w:hint="eastAsia"/>
        </w:rPr>
        <w:t>可靠性</w:t>
      </w:r>
      <w:bookmarkEnd w:id="55"/>
      <w:bookmarkEnd w:id="56"/>
      <w:bookmarkEnd w:id="57"/>
    </w:p>
    <w:p w:rsidR="00C6427F" w:rsidRPr="00F061BD" w:rsidRDefault="003033D7" w:rsidP="00DD3447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F061BD">
        <w:rPr>
          <w:rFonts w:ascii="宋体" w:eastAsia="宋体" w:hAnsi="宋体" w:cs="宋体" w:hint="eastAsia"/>
          <w:kern w:val="0"/>
          <w:szCs w:val="21"/>
        </w:rPr>
        <w:t>本系统功能模块为满足</w:t>
      </w:r>
      <w:r w:rsidR="00BF4412" w:rsidRPr="00F061BD">
        <w:rPr>
          <w:rFonts w:ascii="宋体" w:eastAsia="宋体" w:hAnsi="宋体" w:cs="宋体" w:hint="eastAsia"/>
          <w:kern w:val="0"/>
          <w:szCs w:val="21"/>
        </w:rPr>
        <w:t>广大用户对美食的欣赏、品尝、制作，以及可以通过这个文章、视频发表自己对美食的看法，还可以查看自己的状态和浏览足迹。</w:t>
      </w:r>
    </w:p>
    <w:p w:rsidR="00DE7744" w:rsidRDefault="000B5EB3" w:rsidP="00DE7744">
      <w:pPr>
        <w:pStyle w:val="2"/>
        <w:rPr>
          <w:lang w:eastAsia="en-US"/>
        </w:rPr>
      </w:pPr>
      <w:bookmarkStart w:id="58" w:name="_Toc63754258"/>
      <w:bookmarkStart w:id="59" w:name="_Toc290468079"/>
      <w:bookmarkStart w:id="60" w:name="_Toc301360634"/>
      <w:r>
        <w:rPr>
          <w:rFonts w:hint="eastAsia"/>
        </w:rPr>
        <w:t>运营培训需求</w:t>
      </w:r>
      <w:bookmarkEnd w:id="58"/>
      <w:bookmarkEnd w:id="59"/>
      <w:bookmarkEnd w:id="60"/>
    </w:p>
    <w:p w:rsidR="00DE7744" w:rsidRPr="00F061BD" w:rsidRDefault="00DE7744" w:rsidP="00157D6A">
      <w:pPr>
        <w:ind w:firstLineChars="200" w:firstLine="422"/>
        <w:rPr>
          <w:rFonts w:ascii="宋体" w:eastAsia="宋体" w:hAnsi="宋体" w:cs="宋体"/>
          <w:kern w:val="0"/>
          <w:szCs w:val="21"/>
        </w:rPr>
      </w:pPr>
      <w:r w:rsidRPr="00F061BD">
        <w:rPr>
          <w:rFonts w:ascii="宋体" w:eastAsia="宋体" w:hAnsi="宋体" w:cs="宋体"/>
          <w:b/>
          <w:kern w:val="0"/>
          <w:szCs w:val="21"/>
        </w:rPr>
        <w:t>持续性：</w:t>
      </w:r>
      <w:r w:rsidRPr="00F061BD">
        <w:rPr>
          <w:rFonts w:ascii="宋体" w:eastAsia="宋体" w:hAnsi="宋体" w:cs="宋体"/>
          <w:kern w:val="0"/>
          <w:szCs w:val="21"/>
        </w:rPr>
        <w:t>一旦用户下载到手机成为客户端或在SNS网站上查看，那么持续性使用成为必然。</w:t>
      </w:r>
    </w:p>
    <w:p w:rsidR="00DE7744" w:rsidRPr="00F061BD" w:rsidRDefault="00370B86" w:rsidP="00677448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hyperlink r:id="rId24" w:history="1">
        <w:r w:rsidR="00DE7744" w:rsidRPr="00F061BD">
          <w:rPr>
            <w:rFonts w:ascii="宋体" w:eastAsia="宋体" w:hAnsi="宋体" w:cs="宋体"/>
            <w:b/>
            <w:kern w:val="0"/>
            <w:szCs w:val="21"/>
          </w:rPr>
          <w:t>折叠</w:t>
        </w:r>
      </w:hyperlink>
      <w:r w:rsidR="00DE7744" w:rsidRPr="00F061BD">
        <w:rPr>
          <w:rFonts w:ascii="宋体" w:eastAsia="宋体" w:hAnsi="宋体" w:cs="宋体"/>
          <w:b/>
          <w:kern w:val="0"/>
          <w:szCs w:val="21"/>
        </w:rPr>
        <w:t>促销售</w:t>
      </w:r>
      <w:r w:rsidR="00DE7744" w:rsidRPr="00F061BD">
        <w:rPr>
          <w:rFonts w:ascii="宋体" w:eastAsia="宋体" w:hAnsi="宋体" w:cs="宋体" w:hint="eastAsia"/>
          <w:kern w:val="0"/>
          <w:szCs w:val="21"/>
        </w:rPr>
        <w:t>：</w:t>
      </w:r>
      <w:r w:rsidR="00DE7744" w:rsidRPr="00F061BD">
        <w:rPr>
          <w:rFonts w:ascii="宋体" w:eastAsia="宋体" w:hAnsi="宋体" w:cs="宋体"/>
          <w:kern w:val="0"/>
          <w:szCs w:val="21"/>
        </w:rPr>
        <w:t>有了APP的竞争优势，无疑增加了产品和业务的营销能力。</w:t>
      </w:r>
    </w:p>
    <w:p w:rsidR="00DE7744" w:rsidRPr="00F061BD" w:rsidRDefault="00DE7744" w:rsidP="00DD3447">
      <w:pPr>
        <w:ind w:firstLineChars="200" w:firstLine="422"/>
        <w:rPr>
          <w:rFonts w:ascii="宋体" w:eastAsia="宋体" w:hAnsi="宋体" w:cs="宋体"/>
          <w:kern w:val="0"/>
          <w:szCs w:val="21"/>
        </w:rPr>
      </w:pPr>
      <w:r w:rsidRPr="00F061BD">
        <w:rPr>
          <w:rFonts w:ascii="宋体" w:eastAsia="宋体" w:hAnsi="宋体" w:cs="宋体"/>
          <w:b/>
          <w:kern w:val="0"/>
          <w:szCs w:val="21"/>
        </w:rPr>
        <w:lastRenderedPageBreak/>
        <w:t>全面展示信息</w:t>
      </w:r>
      <w:r w:rsidRPr="00F061BD">
        <w:rPr>
          <w:rFonts w:ascii="宋体" w:eastAsia="宋体" w:hAnsi="宋体" w:cs="宋体" w:hint="eastAsia"/>
          <w:b/>
          <w:kern w:val="0"/>
          <w:szCs w:val="21"/>
        </w:rPr>
        <w:t>：</w:t>
      </w:r>
      <w:r w:rsidRPr="00F061BD">
        <w:rPr>
          <w:rFonts w:ascii="宋体" w:eastAsia="宋体" w:hAnsi="宋体" w:cs="宋体"/>
          <w:kern w:val="0"/>
          <w:szCs w:val="21"/>
        </w:rPr>
        <w:t>能够刺激用户的购买欲望，移动应用能够全面的展现产品的信息，让用户在没有购买产品之前就已经感受到了产品的魅力了，降低了对产品的抵抗情绪，通过对产品信息的了解，刺激用户的购买欲望。</w:t>
      </w:r>
    </w:p>
    <w:p w:rsidR="00623A92" w:rsidRPr="00F061BD" w:rsidRDefault="00623A92" w:rsidP="00DD3447">
      <w:pPr>
        <w:ind w:firstLineChars="200" w:firstLine="422"/>
        <w:rPr>
          <w:rFonts w:ascii="宋体" w:eastAsia="宋体" w:hAnsi="宋体" w:cs="宋体"/>
          <w:kern w:val="0"/>
          <w:szCs w:val="21"/>
        </w:rPr>
      </w:pPr>
      <w:r w:rsidRPr="00F061BD">
        <w:rPr>
          <w:rFonts w:ascii="宋体" w:eastAsia="宋体" w:hAnsi="宋体" w:cs="宋体"/>
          <w:b/>
          <w:kern w:val="0"/>
          <w:szCs w:val="21"/>
        </w:rPr>
        <w:t>提升品牌实力</w:t>
      </w:r>
      <w:r w:rsidRPr="00F061BD">
        <w:rPr>
          <w:rFonts w:ascii="宋体" w:eastAsia="宋体" w:hAnsi="宋体" w:cs="宋体" w:hint="eastAsia"/>
          <w:b/>
          <w:kern w:val="0"/>
          <w:szCs w:val="21"/>
        </w:rPr>
        <w:t>：</w:t>
      </w:r>
      <w:r w:rsidRPr="00F061BD">
        <w:rPr>
          <w:rFonts w:ascii="宋体" w:eastAsia="宋体" w:hAnsi="宋体" w:cs="宋体"/>
          <w:kern w:val="0"/>
          <w:szCs w:val="21"/>
        </w:rPr>
        <w:t>形成竞争优势，移动应用可以提高企业的品牌形象，让用户了解品牌，进而提升品牌实力。良好的品牌实力是企业的无形资产，为企业形成竞争优势。</w:t>
      </w:r>
    </w:p>
    <w:p w:rsidR="00623A92" w:rsidRPr="00F061BD" w:rsidRDefault="00370B86" w:rsidP="00677448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hyperlink r:id="rId25" w:history="1">
        <w:r w:rsidR="00623A92" w:rsidRPr="00F061BD">
          <w:rPr>
            <w:rFonts w:ascii="宋体" w:eastAsia="宋体" w:hAnsi="宋体" w:cs="宋体"/>
            <w:b/>
            <w:kern w:val="0"/>
            <w:szCs w:val="21"/>
          </w:rPr>
          <w:t>折叠</w:t>
        </w:r>
      </w:hyperlink>
      <w:r w:rsidR="00623A92" w:rsidRPr="00F061BD">
        <w:rPr>
          <w:rFonts w:ascii="宋体" w:eastAsia="宋体" w:hAnsi="宋体" w:cs="宋体"/>
          <w:b/>
          <w:kern w:val="0"/>
          <w:szCs w:val="21"/>
        </w:rPr>
        <w:t>跨时空</w:t>
      </w:r>
      <w:r w:rsidR="00623A92" w:rsidRPr="00F061BD">
        <w:rPr>
          <w:rFonts w:ascii="宋体" w:eastAsia="宋体" w:hAnsi="宋体" w:cs="宋体" w:hint="eastAsia"/>
          <w:b/>
          <w:kern w:val="0"/>
          <w:szCs w:val="21"/>
        </w:rPr>
        <w:t>：</w:t>
      </w:r>
      <w:r w:rsidR="00623A92" w:rsidRPr="00F061BD">
        <w:rPr>
          <w:rFonts w:ascii="宋体" w:eastAsia="宋体" w:hAnsi="宋体" w:cs="宋体"/>
          <w:kern w:val="0"/>
          <w:szCs w:val="21"/>
        </w:rPr>
        <w:t>营销的最终目的是占有市场份额。互联网具有的超载时间约束和空间限制进行信息交换的特点，使得脱离时空限制达成交易成为可能，企业能有更多的时间和更多的空间进行营销，可每周7天，每天24小时随时随地提供全球的营销服务。</w:t>
      </w:r>
    </w:p>
    <w:p w:rsidR="00C6427F" w:rsidRPr="00F061BD" w:rsidRDefault="00623A92" w:rsidP="00F061BD">
      <w:pPr>
        <w:ind w:firstLine="420"/>
        <w:rPr>
          <w:rFonts w:ascii="宋体" w:eastAsia="宋体" w:hAnsi="宋体" w:cs="宋体"/>
          <w:kern w:val="0"/>
          <w:szCs w:val="21"/>
        </w:rPr>
      </w:pPr>
      <w:r w:rsidRPr="00F061BD">
        <w:rPr>
          <w:rFonts w:ascii="宋体" w:eastAsia="宋体" w:hAnsi="宋体" w:cs="宋体"/>
          <w:b/>
          <w:kern w:val="0"/>
          <w:szCs w:val="21"/>
        </w:rPr>
        <w:t>用户粘性</w:t>
      </w:r>
      <w:r w:rsidRPr="00F061BD">
        <w:rPr>
          <w:rFonts w:ascii="宋体" w:eastAsia="宋体" w:hAnsi="宋体" w:cs="宋体" w:hint="eastAsia"/>
          <w:kern w:val="0"/>
          <w:szCs w:val="21"/>
        </w:rPr>
        <w:t>：</w:t>
      </w:r>
      <w:r w:rsidRPr="00F061BD">
        <w:rPr>
          <w:rFonts w:ascii="宋体" w:eastAsia="宋体" w:hAnsi="宋体" w:cs="宋体"/>
          <w:kern w:val="0"/>
          <w:szCs w:val="21"/>
        </w:rPr>
        <w:t>APP本身具有很强的实用价值，用户通过应用程序可以帮助让手机成为一个生活、学习、工作上的好帮手，是手机的必备功能，每一款手机都或多或少的有一些应用。APP营销的粘性在于一旦用户将应用下载到手机，应用中的各类任务和趣味性的竞猜会吸引用户，形成用户粘性。</w:t>
      </w:r>
    </w:p>
    <w:p w:rsidR="00C6427F" w:rsidRDefault="000B5EB3">
      <w:pPr>
        <w:pStyle w:val="1"/>
      </w:pPr>
      <w:bookmarkStart w:id="61" w:name="_Toc290468081"/>
      <w:bookmarkStart w:id="62" w:name="_Toc301360635"/>
      <w:r>
        <w:rPr>
          <w:rFonts w:hint="eastAsia"/>
        </w:rPr>
        <w:t>附录</w:t>
      </w:r>
      <w:bookmarkEnd w:id="61"/>
      <w:bookmarkEnd w:id="62"/>
    </w:p>
    <w:p w:rsidR="00C6427F" w:rsidRDefault="000B5EB3">
      <w:pPr>
        <w:pStyle w:val="2"/>
        <w:ind w:left="0" w:firstLine="0"/>
      </w:pPr>
      <w:bookmarkStart w:id="63" w:name="_Toc301360636"/>
      <w:bookmarkStart w:id="64" w:name="_Toc290468082"/>
      <w:bookmarkStart w:id="65" w:name="_Toc289240566"/>
      <w:r>
        <w:rPr>
          <w:rFonts w:hint="eastAsia"/>
        </w:rPr>
        <w:t>修改记录</w:t>
      </w:r>
      <w:bookmarkEnd w:id="63"/>
      <w:bookmarkEnd w:id="64"/>
      <w:bookmarkEnd w:id="65"/>
    </w:p>
    <w:tbl>
      <w:tblPr>
        <w:tblStyle w:val="a7"/>
        <w:tblW w:w="8522" w:type="dxa"/>
        <w:tblLayout w:type="fixed"/>
        <w:tblLook w:val="04A0"/>
      </w:tblPr>
      <w:tblGrid>
        <w:gridCol w:w="675"/>
        <w:gridCol w:w="1134"/>
        <w:gridCol w:w="1276"/>
        <w:gridCol w:w="3834"/>
        <w:gridCol w:w="1603"/>
      </w:tblGrid>
      <w:tr w:rsidR="00C6427F">
        <w:tc>
          <w:tcPr>
            <w:tcW w:w="675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 w:rsidR="00C6427F">
        <w:tc>
          <w:tcPr>
            <w:tcW w:w="675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1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276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38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603" w:type="dxa"/>
          </w:tcPr>
          <w:p w:rsidR="00C6427F" w:rsidRDefault="00C6427F">
            <w:pPr>
              <w:spacing w:line="240" w:lineRule="auto"/>
            </w:pPr>
          </w:p>
        </w:tc>
      </w:tr>
      <w:tr w:rsidR="00C6427F">
        <w:tc>
          <w:tcPr>
            <w:tcW w:w="675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1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276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38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603" w:type="dxa"/>
          </w:tcPr>
          <w:p w:rsidR="00C6427F" w:rsidRDefault="00C6427F">
            <w:pPr>
              <w:spacing w:line="240" w:lineRule="auto"/>
            </w:pPr>
          </w:p>
        </w:tc>
      </w:tr>
      <w:tr w:rsidR="00C6427F">
        <w:tc>
          <w:tcPr>
            <w:tcW w:w="675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1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276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38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603" w:type="dxa"/>
          </w:tcPr>
          <w:p w:rsidR="00C6427F" w:rsidRDefault="00C6427F">
            <w:pPr>
              <w:spacing w:line="240" w:lineRule="auto"/>
            </w:pPr>
          </w:p>
        </w:tc>
      </w:tr>
    </w:tbl>
    <w:p w:rsidR="00C6427F" w:rsidRDefault="00C6427F"/>
    <w:p w:rsidR="00C6427F" w:rsidRDefault="00C6427F"/>
    <w:sectPr w:rsidR="00C6427F" w:rsidSect="00C6427F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C54" w:rsidRDefault="009E7C54" w:rsidP="00C6427F">
      <w:pPr>
        <w:spacing w:line="240" w:lineRule="auto"/>
      </w:pPr>
      <w:r>
        <w:separator/>
      </w:r>
    </w:p>
  </w:endnote>
  <w:endnote w:type="continuationSeparator" w:id="1">
    <w:p w:rsidR="009E7C54" w:rsidRDefault="009E7C54" w:rsidP="00C642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7F" w:rsidRDefault="00C6427F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C54" w:rsidRDefault="009E7C54" w:rsidP="00C6427F">
      <w:pPr>
        <w:spacing w:line="240" w:lineRule="auto"/>
      </w:pPr>
      <w:r>
        <w:separator/>
      </w:r>
    </w:p>
  </w:footnote>
  <w:footnote w:type="continuationSeparator" w:id="1">
    <w:p w:rsidR="009E7C54" w:rsidRDefault="009E7C54" w:rsidP="00C642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7F" w:rsidRDefault="000B5EB3">
    <w:pPr>
      <w:pStyle w:val="a5"/>
      <w:jc w:val="both"/>
    </w:pPr>
    <w:r>
      <w:rPr>
        <w:rFonts w:hint="eastAsia"/>
      </w:rPr>
      <w:t>需求确认书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6264"/>
    <w:multiLevelType w:val="hybridMultilevel"/>
    <w:tmpl w:val="DA58E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0A57D8"/>
    <w:multiLevelType w:val="multilevel"/>
    <w:tmpl w:val="A27AB29E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D6B35"/>
    <w:multiLevelType w:val="multilevel"/>
    <w:tmpl w:val="1AF8F46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054C18"/>
    <w:multiLevelType w:val="hybridMultilevel"/>
    <w:tmpl w:val="F544C5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4E7A33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541A3D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CC52056"/>
    <w:multiLevelType w:val="hybridMultilevel"/>
    <w:tmpl w:val="946ED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5371EBB"/>
    <w:multiLevelType w:val="hybridMultilevel"/>
    <w:tmpl w:val="24F8A3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6F74800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776472"/>
    <w:multiLevelType w:val="hybridMultilevel"/>
    <w:tmpl w:val="C9C885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79B574B"/>
    <w:multiLevelType w:val="multilevel"/>
    <w:tmpl w:val="179B5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F1C2683"/>
    <w:multiLevelType w:val="multilevel"/>
    <w:tmpl w:val="1F1C26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477458"/>
    <w:multiLevelType w:val="hybridMultilevel"/>
    <w:tmpl w:val="E0386A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04A7EE6"/>
    <w:multiLevelType w:val="hybridMultilevel"/>
    <w:tmpl w:val="3BCA1F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6C0792"/>
    <w:multiLevelType w:val="multilevel"/>
    <w:tmpl w:val="A27AB29E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78D7944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2A1813EB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B9D6A9A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2CF5B37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80148AC"/>
    <w:multiLevelType w:val="multilevel"/>
    <w:tmpl w:val="380148A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A5F05BD"/>
    <w:multiLevelType w:val="hybridMultilevel"/>
    <w:tmpl w:val="3932A8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B881778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2876FEA"/>
    <w:multiLevelType w:val="hybridMultilevel"/>
    <w:tmpl w:val="82FED0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4D8617E"/>
    <w:multiLevelType w:val="hybridMultilevel"/>
    <w:tmpl w:val="683643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4E01AD1"/>
    <w:multiLevelType w:val="hybridMultilevel"/>
    <w:tmpl w:val="E8943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65E384C"/>
    <w:multiLevelType w:val="hybridMultilevel"/>
    <w:tmpl w:val="FC1EC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7000947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0285DAC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32A374B"/>
    <w:multiLevelType w:val="hybridMultilevel"/>
    <w:tmpl w:val="D4600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2F21CDC"/>
    <w:multiLevelType w:val="hybridMultilevel"/>
    <w:tmpl w:val="D29E6F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4BA0DB2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5733580"/>
    <w:multiLevelType w:val="multilevel"/>
    <w:tmpl w:val="1AF8F46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A3827F0"/>
    <w:multiLevelType w:val="hybridMultilevel"/>
    <w:tmpl w:val="8228E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305C04"/>
    <w:multiLevelType w:val="hybridMultilevel"/>
    <w:tmpl w:val="89421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12F6E4C"/>
    <w:multiLevelType w:val="hybridMultilevel"/>
    <w:tmpl w:val="33AA4E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64B7677"/>
    <w:multiLevelType w:val="hybridMultilevel"/>
    <w:tmpl w:val="4AB68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BE128DF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B14B25"/>
    <w:multiLevelType w:val="multilevel"/>
    <w:tmpl w:val="A27AB29E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20"/>
  </w:num>
  <w:num w:numId="4">
    <w:abstractNumId w:val="10"/>
  </w:num>
  <w:num w:numId="5">
    <w:abstractNumId w:val="25"/>
  </w:num>
  <w:num w:numId="6">
    <w:abstractNumId w:val="19"/>
  </w:num>
  <w:num w:numId="7">
    <w:abstractNumId w:val="22"/>
  </w:num>
  <w:num w:numId="8">
    <w:abstractNumId w:val="7"/>
  </w:num>
  <w:num w:numId="9">
    <w:abstractNumId w:val="23"/>
  </w:num>
  <w:num w:numId="10">
    <w:abstractNumId w:val="17"/>
  </w:num>
  <w:num w:numId="11">
    <w:abstractNumId w:val="28"/>
  </w:num>
  <w:num w:numId="12">
    <w:abstractNumId w:val="35"/>
  </w:num>
  <w:num w:numId="13">
    <w:abstractNumId w:val="27"/>
  </w:num>
  <w:num w:numId="14">
    <w:abstractNumId w:val="5"/>
  </w:num>
  <w:num w:numId="15">
    <w:abstractNumId w:val="3"/>
  </w:num>
  <w:num w:numId="16">
    <w:abstractNumId w:val="31"/>
  </w:num>
  <w:num w:numId="17">
    <w:abstractNumId w:val="15"/>
  </w:num>
  <w:num w:numId="18">
    <w:abstractNumId w:val="1"/>
  </w:num>
  <w:num w:numId="19">
    <w:abstractNumId w:val="2"/>
  </w:num>
  <w:num w:numId="20">
    <w:abstractNumId w:val="32"/>
  </w:num>
  <w:num w:numId="21">
    <w:abstractNumId w:val="14"/>
  </w:num>
  <w:num w:numId="22">
    <w:abstractNumId w:val="4"/>
  </w:num>
  <w:num w:numId="23">
    <w:abstractNumId w:val="18"/>
  </w:num>
  <w:num w:numId="24">
    <w:abstractNumId w:val="38"/>
  </w:num>
  <w:num w:numId="25">
    <w:abstractNumId w:val="8"/>
  </w:num>
  <w:num w:numId="26">
    <w:abstractNumId w:val="37"/>
  </w:num>
  <w:num w:numId="27">
    <w:abstractNumId w:val="12"/>
  </w:num>
  <w:num w:numId="28">
    <w:abstractNumId w:val="21"/>
  </w:num>
  <w:num w:numId="29">
    <w:abstractNumId w:val="24"/>
  </w:num>
  <w:num w:numId="30">
    <w:abstractNumId w:val="33"/>
  </w:num>
  <w:num w:numId="31">
    <w:abstractNumId w:val="30"/>
  </w:num>
  <w:num w:numId="32">
    <w:abstractNumId w:val="36"/>
  </w:num>
  <w:num w:numId="33">
    <w:abstractNumId w:val="9"/>
  </w:num>
  <w:num w:numId="34">
    <w:abstractNumId w:val="0"/>
  </w:num>
  <w:num w:numId="35">
    <w:abstractNumId w:val="13"/>
  </w:num>
  <w:num w:numId="36">
    <w:abstractNumId w:val="26"/>
  </w:num>
  <w:num w:numId="37">
    <w:abstractNumId w:val="29"/>
  </w:num>
  <w:num w:numId="38">
    <w:abstractNumId w:val="34"/>
  </w:num>
  <w:num w:numId="39">
    <w:abstractNumId w:val="6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31C1333"/>
    <w:rsid w:val="0000143C"/>
    <w:rsid w:val="00003875"/>
    <w:rsid w:val="00060999"/>
    <w:rsid w:val="00070F47"/>
    <w:rsid w:val="00081BE5"/>
    <w:rsid w:val="000B5EB3"/>
    <w:rsid w:val="000E129F"/>
    <w:rsid w:val="00110E79"/>
    <w:rsid w:val="00123C47"/>
    <w:rsid w:val="00146D87"/>
    <w:rsid w:val="00157511"/>
    <w:rsid w:val="00157D6A"/>
    <w:rsid w:val="00173F36"/>
    <w:rsid w:val="00191C63"/>
    <w:rsid w:val="001A0198"/>
    <w:rsid w:val="001A13F4"/>
    <w:rsid w:val="001E4C69"/>
    <w:rsid w:val="00232920"/>
    <w:rsid w:val="00293309"/>
    <w:rsid w:val="00293C3C"/>
    <w:rsid w:val="002A70FC"/>
    <w:rsid w:val="002D1653"/>
    <w:rsid w:val="002F626D"/>
    <w:rsid w:val="003033D7"/>
    <w:rsid w:val="003113B1"/>
    <w:rsid w:val="00322CB9"/>
    <w:rsid w:val="00347586"/>
    <w:rsid w:val="00370B86"/>
    <w:rsid w:val="003A1DE4"/>
    <w:rsid w:val="003B099E"/>
    <w:rsid w:val="003E2D91"/>
    <w:rsid w:val="003E4050"/>
    <w:rsid w:val="004212BE"/>
    <w:rsid w:val="00423FC6"/>
    <w:rsid w:val="0046113C"/>
    <w:rsid w:val="00471B4C"/>
    <w:rsid w:val="004F4305"/>
    <w:rsid w:val="004F454D"/>
    <w:rsid w:val="004F7DCA"/>
    <w:rsid w:val="005B4462"/>
    <w:rsid w:val="005C62A1"/>
    <w:rsid w:val="005D2CF7"/>
    <w:rsid w:val="005D5271"/>
    <w:rsid w:val="00614092"/>
    <w:rsid w:val="00623A92"/>
    <w:rsid w:val="006747E4"/>
    <w:rsid w:val="00677448"/>
    <w:rsid w:val="0069556F"/>
    <w:rsid w:val="006965D5"/>
    <w:rsid w:val="006B7159"/>
    <w:rsid w:val="006C0429"/>
    <w:rsid w:val="006C452A"/>
    <w:rsid w:val="006D5B5F"/>
    <w:rsid w:val="006F31DF"/>
    <w:rsid w:val="00703A76"/>
    <w:rsid w:val="00711EEE"/>
    <w:rsid w:val="0072214D"/>
    <w:rsid w:val="00726907"/>
    <w:rsid w:val="00772D97"/>
    <w:rsid w:val="00775DC1"/>
    <w:rsid w:val="007F0EBA"/>
    <w:rsid w:val="007F10E9"/>
    <w:rsid w:val="008345C6"/>
    <w:rsid w:val="0084587D"/>
    <w:rsid w:val="00875C82"/>
    <w:rsid w:val="00885776"/>
    <w:rsid w:val="00885FAA"/>
    <w:rsid w:val="0089476C"/>
    <w:rsid w:val="008D10ED"/>
    <w:rsid w:val="008D2865"/>
    <w:rsid w:val="008E603F"/>
    <w:rsid w:val="00906133"/>
    <w:rsid w:val="00970CE4"/>
    <w:rsid w:val="009B7C79"/>
    <w:rsid w:val="009D6844"/>
    <w:rsid w:val="009D787C"/>
    <w:rsid w:val="009E7C54"/>
    <w:rsid w:val="00A0272F"/>
    <w:rsid w:val="00A55343"/>
    <w:rsid w:val="00A721DE"/>
    <w:rsid w:val="00AC1220"/>
    <w:rsid w:val="00AE2CC4"/>
    <w:rsid w:val="00AF2073"/>
    <w:rsid w:val="00B00C37"/>
    <w:rsid w:val="00B20F77"/>
    <w:rsid w:val="00B22E1A"/>
    <w:rsid w:val="00B42794"/>
    <w:rsid w:val="00B44244"/>
    <w:rsid w:val="00B976AC"/>
    <w:rsid w:val="00BA5992"/>
    <w:rsid w:val="00BE3FC1"/>
    <w:rsid w:val="00BF4412"/>
    <w:rsid w:val="00C469C0"/>
    <w:rsid w:val="00C50493"/>
    <w:rsid w:val="00C5382A"/>
    <w:rsid w:val="00C6427F"/>
    <w:rsid w:val="00C911A4"/>
    <w:rsid w:val="00CC5091"/>
    <w:rsid w:val="00D1382D"/>
    <w:rsid w:val="00D4252D"/>
    <w:rsid w:val="00D653B8"/>
    <w:rsid w:val="00DB028C"/>
    <w:rsid w:val="00DD2763"/>
    <w:rsid w:val="00DD3447"/>
    <w:rsid w:val="00DE7738"/>
    <w:rsid w:val="00DE7744"/>
    <w:rsid w:val="00DF0417"/>
    <w:rsid w:val="00DF20E3"/>
    <w:rsid w:val="00DF7D65"/>
    <w:rsid w:val="00E64A8A"/>
    <w:rsid w:val="00E72D90"/>
    <w:rsid w:val="00E73EFF"/>
    <w:rsid w:val="00E76418"/>
    <w:rsid w:val="00E76FD0"/>
    <w:rsid w:val="00E77F6E"/>
    <w:rsid w:val="00EC02B2"/>
    <w:rsid w:val="00ED1A6F"/>
    <w:rsid w:val="00F061BD"/>
    <w:rsid w:val="00F076D3"/>
    <w:rsid w:val="00F57D36"/>
    <w:rsid w:val="00F8242C"/>
    <w:rsid w:val="00F901A7"/>
    <w:rsid w:val="00F91EBE"/>
    <w:rsid w:val="00F94FD8"/>
    <w:rsid w:val="00F9703E"/>
    <w:rsid w:val="00FA6322"/>
    <w:rsid w:val="00FB1A14"/>
    <w:rsid w:val="00FD7C35"/>
    <w:rsid w:val="431C1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27F"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642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2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2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427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427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427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427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427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427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rsid w:val="00C6427F"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rsid w:val="00C6427F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2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6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C6427F"/>
  </w:style>
  <w:style w:type="paragraph" w:styleId="20">
    <w:name w:val="toc 2"/>
    <w:basedOn w:val="a"/>
    <w:next w:val="a"/>
    <w:uiPriority w:val="39"/>
    <w:unhideWhenUsed/>
    <w:rsid w:val="00C6427F"/>
    <w:pPr>
      <w:ind w:leftChars="200" w:left="420"/>
    </w:pPr>
  </w:style>
  <w:style w:type="character" w:styleId="a6">
    <w:name w:val="Hyperlink"/>
    <w:basedOn w:val="a0"/>
    <w:uiPriority w:val="99"/>
    <w:unhideWhenUsed/>
    <w:rsid w:val="00C6427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642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C6427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2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42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42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27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6427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6427F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6427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6427F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6427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6427F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8">
    <w:name w:val="List Paragraph"/>
    <w:basedOn w:val="a"/>
    <w:uiPriority w:val="34"/>
    <w:qFormat/>
    <w:rsid w:val="00C6427F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C6427F"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C6427F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9">
    <w:name w:val="Strong"/>
    <w:basedOn w:val="a0"/>
    <w:uiPriority w:val="22"/>
    <w:qFormat/>
    <w:rsid w:val="000E129F"/>
    <w:rPr>
      <w:b/>
      <w:bCs/>
    </w:rPr>
  </w:style>
  <w:style w:type="paragraph" w:styleId="aa">
    <w:name w:val="Normal (Web)"/>
    <w:basedOn w:val="a"/>
    <w:uiPriority w:val="99"/>
    <w:unhideWhenUsed/>
    <w:rsid w:val="00DD2763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1E4C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4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1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306073684@qq.com" TargetMode="External"/><Relationship Id="rId18" Type="http://schemas.openxmlformats.org/officeDocument/2006/relationships/hyperlink" Target="https://github.com/chenzilli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https://github.com/Yanbowen1999" TargetMode="External"/><Relationship Id="rId17" Type="http://schemas.openxmlformats.org/officeDocument/2006/relationships/hyperlink" Target="mailto:1306073684@qq.com" TargetMode="External"/><Relationship Id="rId25" Type="http://schemas.openxmlformats.org/officeDocument/2006/relationships/hyperlink" Target="https://baike.so.com/doc/6987065-7209912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angqingshun" TargetMode="External"/><Relationship Id="rId20" Type="http://schemas.openxmlformats.org/officeDocument/2006/relationships/hyperlink" Target="https://github.com/Guojiahao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306073684@qq.com" TargetMode="External"/><Relationship Id="rId24" Type="http://schemas.openxmlformats.org/officeDocument/2006/relationships/hyperlink" Target="https://baike.so.com/doc/6987065-7209912.html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1306073684@qq.com" TargetMode="External"/><Relationship Id="rId23" Type="http://schemas.openxmlformats.org/officeDocument/2006/relationships/hyperlink" Target="javascript:;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zhangchengcheng123" TargetMode="External"/><Relationship Id="rId19" Type="http://schemas.openxmlformats.org/officeDocument/2006/relationships/hyperlink" Target="mailto:1306073684@qq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1306073684@qq.com" TargetMode="External"/><Relationship Id="rId14" Type="http://schemas.openxmlformats.org/officeDocument/2006/relationships/hyperlink" Target="https://github.com/zhuhongyu6" TargetMode="External"/><Relationship Id="rId22" Type="http://schemas.openxmlformats.org/officeDocument/2006/relationships/image" Target="media/image2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le\Desktop\&#36719;&#20214;&#24037;&#31243;\PPT&#35838;&#20214;&#65288;&#31041;&#65289;\&#38656;&#27714;&#25991;&#26723;&#30456;&#20851;\&#38656;&#27714;&#30830;&#35748;&#20070;&#65288;&#27169;&#26495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3CE57A-7695-42A0-881D-C660D37E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需求确认书（模板）.dotx</Template>
  <TotalTime>962</TotalTime>
  <Pages>15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qile</dc:creator>
  <cp:lastModifiedBy>lenovo</cp:lastModifiedBy>
  <cp:revision>78</cp:revision>
  <dcterms:created xsi:type="dcterms:W3CDTF">2018-11-06T02:23:00Z</dcterms:created>
  <dcterms:modified xsi:type="dcterms:W3CDTF">2018-11-21T10:02:00Z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